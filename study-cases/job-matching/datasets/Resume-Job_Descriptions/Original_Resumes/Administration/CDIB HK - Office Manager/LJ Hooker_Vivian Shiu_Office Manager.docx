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3FF61" w14:textId="77777777" w:rsidR="00816216" w:rsidRDefault="00A430B9" w:rsidP="00A430B9">
      <w:pPr>
        <w:pStyle w:val="Title"/>
      </w:pPr>
      <w:r>
        <w:t xml:space="preserve">Vivian </w:t>
      </w:r>
      <w:proofErr w:type="spellStart"/>
      <w:r>
        <w:t>Shiu</w:t>
      </w:r>
      <w:proofErr w:type="spellEnd"/>
    </w:p>
    <w:p w14:paraId="2628FEE3" w14:textId="2280CDE7" w:rsidR="00141A4C" w:rsidRDefault="00FD1E4C" w:rsidP="001B47FF">
      <w:r w:rsidRPr="00FD1E4C">
        <w:t>ms.vivian.shiu@gmail.com</w:t>
      </w:r>
      <w:r>
        <w:t xml:space="preserve"> </w:t>
      </w:r>
      <w:r w:rsidR="00DD0AC8">
        <w:t xml:space="preserve">| +852 5343 6168 (Hong Kong) </w:t>
      </w:r>
      <w:r w:rsidR="008A1461">
        <w:t xml:space="preserve">| </w:t>
      </w:r>
      <w:proofErr w:type="spellStart"/>
      <w:r w:rsidR="008A1461">
        <w:t>Sheung</w:t>
      </w:r>
      <w:proofErr w:type="spellEnd"/>
      <w:r w:rsidR="008A1461">
        <w:t xml:space="preserve"> Wan</w:t>
      </w:r>
    </w:p>
    <w:sdt>
      <w:sdtPr>
        <w:alias w:val="Education:"/>
        <w:tag w:val="Education:"/>
        <w:id w:val="807127995"/>
        <w:placeholder>
          <w:docPart w:val="E0189F89E6D642FE903000BA6FCFA24E"/>
        </w:placeholder>
        <w:temporary/>
        <w:showingPlcHdr/>
        <w15:appearance w15:val="hidden"/>
      </w:sdtPr>
      <w:sdtEndPr/>
      <w:sdtContent>
        <w:p w14:paraId="5797E686" w14:textId="77777777" w:rsidR="006270A9" w:rsidRDefault="009D5933">
          <w:pPr>
            <w:pStyle w:val="Heading1"/>
          </w:pPr>
          <w:r>
            <w:t>Education</w:t>
          </w:r>
        </w:p>
      </w:sdtContent>
    </w:sdt>
    <w:p w14:paraId="79738D99" w14:textId="77777777" w:rsidR="006270A9" w:rsidRDefault="001B47FF" w:rsidP="001B47FF">
      <w:pPr>
        <w:pStyle w:val="Heading2"/>
      </w:pPr>
      <w:r>
        <w:t>bachelar of commerce</w:t>
      </w:r>
      <w:r w:rsidR="009D5933">
        <w:t> | </w:t>
      </w:r>
      <w:r>
        <w:t>graduated</w:t>
      </w:r>
      <w:r w:rsidR="009D5933">
        <w:t> | </w:t>
      </w:r>
      <w:r w:rsidR="007A4485">
        <w:t>Deakin University</w:t>
      </w:r>
    </w:p>
    <w:p w14:paraId="2B60D186" w14:textId="6B2EB542" w:rsidR="006270A9" w:rsidRDefault="009D5933" w:rsidP="00A33191">
      <w:pPr>
        <w:pStyle w:val="ListBullet"/>
      </w:pPr>
      <w:r>
        <w:t xml:space="preserve">Major: </w:t>
      </w:r>
      <w:r w:rsidR="001B47FF">
        <w:t>Human Resources Management</w:t>
      </w:r>
      <w:r w:rsidR="00A33191">
        <w:t xml:space="preserve">; </w:t>
      </w:r>
      <w:r w:rsidR="009F0F65">
        <w:t>S</w:t>
      </w:r>
      <w:r w:rsidR="00AA008D">
        <w:t>econd m</w:t>
      </w:r>
      <w:r w:rsidR="001B47FF">
        <w:t>ajor</w:t>
      </w:r>
      <w:r>
        <w:t xml:space="preserve">: </w:t>
      </w:r>
      <w:r w:rsidR="001B47FF">
        <w:t>Marketing</w:t>
      </w:r>
    </w:p>
    <w:p w14:paraId="3C52C02C" w14:textId="42E79A3C" w:rsidR="006270A9" w:rsidRDefault="000F0B47">
      <w:pPr>
        <w:pStyle w:val="ListBullet"/>
      </w:pPr>
      <w:r>
        <w:t>High Distinction was</w:t>
      </w:r>
      <w:r w:rsidR="001B47FF">
        <w:t xml:space="preserve"> achieved in </w:t>
      </w:r>
      <w:r w:rsidR="001C353C">
        <w:t>a</w:t>
      </w:r>
      <w:r w:rsidR="00A430B9">
        <w:t xml:space="preserve"> </w:t>
      </w:r>
      <w:r w:rsidR="001B47FF">
        <w:t>Communication Unit (</w:t>
      </w:r>
      <w:r w:rsidR="00FD1E4C">
        <w:t xml:space="preserve">please </w:t>
      </w:r>
      <w:r w:rsidR="001B47FF">
        <w:t xml:space="preserve">see transcript) </w:t>
      </w:r>
    </w:p>
    <w:sdt>
      <w:sdtPr>
        <w:alias w:val="Experience:"/>
        <w:tag w:val="Experience:"/>
        <w:id w:val="1853760901"/>
        <w:placeholder>
          <w:docPart w:val="F989169061C6494CA8287E1591BE7721"/>
        </w:placeholder>
        <w:temporary/>
        <w:showingPlcHdr/>
        <w15:appearance w15:val="hidden"/>
      </w:sdtPr>
      <w:sdtEndPr/>
      <w:sdtContent>
        <w:p w14:paraId="4F6ECCF1" w14:textId="77777777" w:rsidR="00DE2BA1" w:rsidRDefault="00DE2BA1" w:rsidP="00DE2BA1">
          <w:pPr>
            <w:pStyle w:val="Heading1"/>
          </w:pPr>
          <w:r>
            <w:t>Experience</w:t>
          </w:r>
        </w:p>
      </w:sdtContent>
    </w:sdt>
    <w:p w14:paraId="68B91DA7" w14:textId="398CE669" w:rsidR="00DE2BA1" w:rsidRDefault="003143E1" w:rsidP="00DE2BA1">
      <w:pPr>
        <w:pStyle w:val="Heading2"/>
      </w:pPr>
      <w:r>
        <w:t>Office Manager</w:t>
      </w:r>
      <w:r w:rsidR="00B76DB0">
        <w:t xml:space="preserve"> | </w:t>
      </w:r>
      <w:r w:rsidR="00DE2BA1">
        <w:t>lj hooker</w:t>
      </w:r>
      <w:r w:rsidR="00913859">
        <w:t xml:space="preserve"> (Australia real estate brand)</w:t>
      </w:r>
      <w:r w:rsidR="00B76DB0">
        <w:t> | </w:t>
      </w:r>
      <w:r w:rsidR="005F194B">
        <w:t xml:space="preserve">may </w:t>
      </w:r>
      <w:r w:rsidR="00B76DB0">
        <w:t xml:space="preserve">2012 </w:t>
      </w:r>
      <w:r w:rsidR="00B23ED7">
        <w:t>–</w:t>
      </w:r>
      <w:r w:rsidR="00B76DB0">
        <w:t xml:space="preserve"> </w:t>
      </w:r>
      <w:r w:rsidR="005F194B">
        <w:t xml:space="preserve">Jan </w:t>
      </w:r>
      <w:r w:rsidR="00B76DB0">
        <w:t>2017</w:t>
      </w:r>
    </w:p>
    <w:p w14:paraId="02778858" w14:textId="054B404A" w:rsidR="005F194B" w:rsidRDefault="00DE2BA1" w:rsidP="00DE2BA1">
      <w:pPr>
        <w:pStyle w:val="ListBullet"/>
      </w:pPr>
      <w:r>
        <w:t xml:space="preserve">I managed </w:t>
      </w:r>
      <w:r w:rsidR="00111752">
        <w:t xml:space="preserve">the operation of the office and provided full range </w:t>
      </w:r>
      <w:proofErr w:type="gramStart"/>
      <w:r w:rsidR="00111752">
        <w:t>of  business</w:t>
      </w:r>
      <w:proofErr w:type="gramEnd"/>
      <w:r w:rsidR="00111752">
        <w:t xml:space="preserve"> administration support.</w:t>
      </w:r>
    </w:p>
    <w:p w14:paraId="27CB9428" w14:textId="7EDEE70E" w:rsidR="005F194B" w:rsidRDefault="005F194B" w:rsidP="005F194B">
      <w:pPr>
        <w:pStyle w:val="ListBullet"/>
      </w:pPr>
      <w:r>
        <w:t>I was also responsible for all corporate duty and business</w:t>
      </w:r>
      <w:r w:rsidR="00DE2BA1">
        <w:t xml:space="preserve"> </w:t>
      </w:r>
      <w:r>
        <w:t xml:space="preserve">tax reporting </w:t>
      </w:r>
      <w:r w:rsidR="001862C7">
        <w:t>by</w:t>
      </w:r>
      <w:r w:rsidR="00DE2BA1">
        <w:t xml:space="preserve"> utilizin</w:t>
      </w:r>
      <w:r w:rsidR="00DE00B3">
        <w:t xml:space="preserve">g accounting software i.e. MYOB, Account Right Live Plus and the cloud version. </w:t>
      </w:r>
      <w:r w:rsidR="00DE2BA1">
        <w:t xml:space="preserve"> </w:t>
      </w:r>
    </w:p>
    <w:p w14:paraId="20B38349" w14:textId="708BAF95" w:rsidR="00DE2BA1" w:rsidRDefault="001862C7" w:rsidP="005F194B">
      <w:pPr>
        <w:pStyle w:val="ListBullet"/>
      </w:pPr>
      <w:r>
        <w:t>Experienced in preparing</w:t>
      </w:r>
      <w:r w:rsidR="00353BC7">
        <w:t xml:space="preserve"> </w:t>
      </w:r>
      <w:r>
        <w:t xml:space="preserve">End of Month, </w:t>
      </w:r>
      <w:r w:rsidR="003143E1">
        <w:t xml:space="preserve">bank </w:t>
      </w:r>
      <w:r>
        <w:t>reconcili</w:t>
      </w:r>
      <w:r w:rsidR="009F0F65">
        <w:t xml:space="preserve">ation, </w:t>
      </w:r>
      <w:r w:rsidR="005F194B">
        <w:t xml:space="preserve">and all trust accounting. </w:t>
      </w:r>
    </w:p>
    <w:p w14:paraId="08D590C0" w14:textId="2F3F6388" w:rsidR="005F194B" w:rsidRDefault="005F194B" w:rsidP="005F194B">
      <w:pPr>
        <w:pStyle w:val="ListBullet"/>
      </w:pPr>
      <w:r>
        <w:t>I provide marketing campaign to local business owners to cross promote their business in the community and help out those who do not have online presence.</w:t>
      </w:r>
    </w:p>
    <w:p w14:paraId="041EDE36" w14:textId="78E80580" w:rsidR="005F194B" w:rsidRDefault="005F194B" w:rsidP="005F194B">
      <w:pPr>
        <w:pStyle w:val="ListBullet"/>
      </w:pPr>
      <w:r>
        <w:t>Manage all office supplies and computer/server maintenance and security; liaise with IT tech.</w:t>
      </w:r>
    </w:p>
    <w:p w14:paraId="30B4B7B5" w14:textId="16E1AF25" w:rsidR="005F194B" w:rsidRDefault="005F194B" w:rsidP="005F194B">
      <w:pPr>
        <w:pStyle w:val="ListBullet"/>
      </w:pPr>
      <w:r>
        <w:t>Travel for business to headquarter Sydney and retreat in Asia; also travel occasionally for trainings.</w:t>
      </w:r>
    </w:p>
    <w:p w14:paraId="7104BD9C" w14:textId="61B1FDE3" w:rsidR="00111752" w:rsidRDefault="00111752" w:rsidP="00111752">
      <w:pPr>
        <w:pStyle w:val="ListBullet"/>
      </w:pPr>
      <w:r>
        <w:t>A full procedure of recruitment from advertising, screening CV, interview appointment, background check, second interview, contract drafting and signing, induction training and payroll, MPF/ superannuation.</w:t>
      </w:r>
    </w:p>
    <w:p w14:paraId="21304DAB" w14:textId="7827FA28" w:rsidR="00254E86" w:rsidRDefault="00254E86" w:rsidP="00DE2BA1">
      <w:pPr>
        <w:pStyle w:val="ListBullet"/>
      </w:pPr>
      <w:r>
        <w:t>Liaise with lawyers, auditors and accountant; provide full range of administrative and bookkeeping</w:t>
      </w:r>
      <w:r w:rsidR="005F194B">
        <w:t>.</w:t>
      </w:r>
    </w:p>
    <w:p w14:paraId="2DA5A59D" w14:textId="799B60FB" w:rsidR="009F0F65" w:rsidRDefault="005F194B" w:rsidP="009F0F65">
      <w:pPr>
        <w:pStyle w:val="Heading2"/>
      </w:pPr>
      <w:r>
        <w:t>Geographically relocated to Brisbane, australia</w:t>
      </w:r>
      <w:r w:rsidR="009F0F65">
        <w:t>| </w:t>
      </w:r>
      <w:r>
        <w:t>Dec 2010 – May 2012</w:t>
      </w:r>
    </w:p>
    <w:p w14:paraId="12B10F53" w14:textId="4D4DAE03" w:rsidR="009F0F65" w:rsidRDefault="005F194B" w:rsidP="008235E0">
      <w:pPr>
        <w:pStyle w:val="ListBullet"/>
      </w:pPr>
      <w:r>
        <w:t>Waiting for my work visa and created an online lingerie business</w:t>
      </w:r>
    </w:p>
    <w:p w14:paraId="6B08CFAB" w14:textId="4C13B9EC" w:rsidR="005F194B" w:rsidRDefault="005F194B" w:rsidP="008235E0">
      <w:pPr>
        <w:pStyle w:val="ListBullet"/>
      </w:pPr>
      <w:r>
        <w:t>Learnt about how to use social media and writing blogs to promote the online business</w:t>
      </w:r>
    </w:p>
    <w:p w14:paraId="4AEE9C8F" w14:textId="11D740AD" w:rsidR="006D43A8" w:rsidRDefault="006D43A8" w:rsidP="006D43A8">
      <w:pPr>
        <w:pStyle w:val="ListBullet"/>
      </w:pPr>
      <w:r>
        <w:t>Got a British mentor who has already running a successful online gaming business</w:t>
      </w:r>
    </w:p>
    <w:p w14:paraId="3D7622E7" w14:textId="534BE7B7" w:rsidR="00B23ED7" w:rsidRDefault="00B23ED7" w:rsidP="00B23ED7">
      <w:pPr>
        <w:pStyle w:val="Heading2"/>
      </w:pPr>
      <w:r>
        <w:t>cabin crew | Virgin atlantic airways| </w:t>
      </w:r>
      <w:r w:rsidR="005F194B">
        <w:t xml:space="preserve">Aug </w:t>
      </w:r>
      <w:r>
        <w:t xml:space="preserve">2008 - </w:t>
      </w:r>
      <w:r w:rsidR="005F194B">
        <w:t xml:space="preserve"> dec </w:t>
      </w:r>
      <w:r>
        <w:t>2010</w:t>
      </w:r>
    </w:p>
    <w:p w14:paraId="09D8E606" w14:textId="118C6C18" w:rsidR="006D43A8" w:rsidRDefault="00B23ED7" w:rsidP="006D43A8">
      <w:pPr>
        <w:pStyle w:val="ListBullet"/>
      </w:pPr>
      <w:r>
        <w:t>Responsible for the inflight safety, customer services and retail therapy to all passengers and members</w:t>
      </w:r>
    </w:p>
    <w:p w14:paraId="20CDA0E5" w14:textId="61EF7970" w:rsidR="00DE2BA1" w:rsidRDefault="00DE2BA1" w:rsidP="00DE2BA1">
      <w:pPr>
        <w:pStyle w:val="Heading2"/>
      </w:pPr>
      <w:r>
        <w:t>business class Flight at</w:t>
      </w:r>
      <w:r w:rsidR="00B23ED7">
        <w:t>tendant | Dragonair| </w:t>
      </w:r>
      <w:r w:rsidR="005F194B">
        <w:t xml:space="preserve">Feb </w:t>
      </w:r>
      <w:r w:rsidR="00B23ED7">
        <w:t xml:space="preserve">2006 </w:t>
      </w:r>
      <w:r w:rsidR="005F194B">
        <w:t>–</w:t>
      </w:r>
      <w:r w:rsidR="00B23ED7">
        <w:t xml:space="preserve"> </w:t>
      </w:r>
      <w:r w:rsidR="005F194B">
        <w:t xml:space="preserve">Aug </w:t>
      </w:r>
      <w:r w:rsidR="00B23ED7">
        <w:t>2008</w:t>
      </w:r>
    </w:p>
    <w:p w14:paraId="55C63725" w14:textId="5D6D6887" w:rsidR="00907602" w:rsidRDefault="00DE2BA1" w:rsidP="00907602">
      <w:pPr>
        <w:pStyle w:val="ListBullet"/>
      </w:pPr>
      <w:r>
        <w:t>Provided service from the heart to passengers and fly five days a week over 70 flying hours per month</w:t>
      </w:r>
    </w:p>
    <w:p w14:paraId="30BE56C7" w14:textId="70CDB1EB" w:rsidR="00907602" w:rsidRDefault="00907602" w:rsidP="00907602">
      <w:pPr>
        <w:pStyle w:val="Heading2"/>
      </w:pPr>
      <w:r>
        <w:t>Assistant manager | Fat angelo’s italian Restaurant| Jan 2015 – FEB 2006</w:t>
      </w:r>
    </w:p>
    <w:p w14:paraId="1113DC0C" w14:textId="15916C98" w:rsidR="00907602" w:rsidRDefault="00907602" w:rsidP="00907602">
      <w:pPr>
        <w:pStyle w:val="ListBullet"/>
      </w:pPr>
      <w:r>
        <w:t xml:space="preserve">Started my career with Fat Angelo’s back in 2001 when I had three-month summer holiday. I joined this organization as a Full-Time Receptionist. Fell in love with this place and the classical music they played every night. After I graduated from University in 2004, I applied to become a Management Trainee and got promoted as Assistant Manager ran one of the newest branch in Kowloon. </w:t>
      </w:r>
    </w:p>
    <w:p w14:paraId="303E76AF" w14:textId="77777777" w:rsidR="00907602" w:rsidRDefault="00907602" w:rsidP="00907602">
      <w:pPr>
        <w:pStyle w:val="ListBullet"/>
        <w:numPr>
          <w:ilvl w:val="0"/>
          <w:numId w:val="0"/>
        </w:numPr>
        <w:ind w:left="216" w:hanging="216"/>
      </w:pPr>
    </w:p>
    <w:p w14:paraId="602117A6" w14:textId="051A3DB8" w:rsidR="00B11734" w:rsidRDefault="00B11734" w:rsidP="00B11734">
      <w:pPr>
        <w:pStyle w:val="Heading2"/>
      </w:pPr>
      <w:r>
        <w:lastRenderedPageBreak/>
        <w:t>human resources support | Panalpina world transport| Jun 2004 – Dec 2004</w:t>
      </w:r>
    </w:p>
    <w:p w14:paraId="3AFEE843" w14:textId="4C7C1AB5" w:rsidR="00B11734" w:rsidRDefault="00B11734" w:rsidP="00B11734">
      <w:pPr>
        <w:pStyle w:val="ListBullet"/>
      </w:pPr>
      <w:r>
        <w:t xml:space="preserve">My very first job after graduated from University, luckily enough to be able to work with three other Human Resources ladies in the team to look after just over 500 staff members in </w:t>
      </w:r>
      <w:proofErr w:type="spellStart"/>
      <w:r>
        <w:t>Kwai</w:t>
      </w:r>
      <w:proofErr w:type="spellEnd"/>
      <w:r>
        <w:t xml:space="preserve"> Chung, Hong Kong office. My duties </w:t>
      </w:r>
      <w:proofErr w:type="gramStart"/>
      <w:r>
        <w:t>was</w:t>
      </w:r>
      <w:proofErr w:type="gramEnd"/>
      <w:r>
        <w:t xml:space="preserve"> maintaining staff profile database, ID security system, staff card production and issue, inductions, and leave system. I assisted with my Supervisor in preparation of the monthly salary payroll. </w:t>
      </w:r>
    </w:p>
    <w:sdt>
      <w:sdtPr>
        <w:alias w:val="Skills &amp; Abilities:"/>
        <w:tag w:val="Skills &amp; Abilities:"/>
        <w:id w:val="458624136"/>
        <w:placeholder>
          <w:docPart w:val="939A319FBB4041859E0B6F1A6C5A61EE"/>
        </w:placeholder>
        <w:temporary/>
        <w:showingPlcHdr/>
        <w15:appearance w15:val="hidden"/>
      </w:sdtPr>
      <w:sdtEndPr/>
      <w:sdtContent>
        <w:p w14:paraId="4DA31E31" w14:textId="77777777" w:rsidR="006270A9" w:rsidRDefault="009D5933">
          <w:pPr>
            <w:pStyle w:val="Heading1"/>
          </w:pPr>
          <w:r>
            <w:t>Skills &amp; Abilities</w:t>
          </w:r>
        </w:p>
      </w:sdtContent>
    </w:sdt>
    <w:sdt>
      <w:sdtPr>
        <w:alias w:val="Leadership:"/>
        <w:tag w:val="Leadership:"/>
        <w:id w:val="1837562325"/>
        <w:placeholder>
          <w:docPart w:val="B7D4D01D8C9DD14293696BB2F6E9A415"/>
        </w:placeholder>
        <w:temporary/>
        <w:showingPlcHdr/>
        <w15:appearance w15:val="hidden"/>
      </w:sdtPr>
      <w:sdtEndPr/>
      <w:sdtContent>
        <w:p w14:paraId="4D28F4BB" w14:textId="77777777" w:rsidR="00B23ED7" w:rsidRDefault="00B23ED7" w:rsidP="00B23ED7">
          <w:pPr>
            <w:pStyle w:val="Heading2"/>
          </w:pPr>
          <w:r>
            <w:t>Leadership</w:t>
          </w:r>
        </w:p>
      </w:sdtContent>
    </w:sdt>
    <w:p w14:paraId="3DE9CB4C" w14:textId="6FBACB3D" w:rsidR="00B23ED7" w:rsidRDefault="00B23ED7" w:rsidP="00B23ED7">
      <w:pPr>
        <w:pStyle w:val="ListBullet"/>
      </w:pPr>
      <w:r>
        <w:t>I believe in my can</w:t>
      </w:r>
      <w:r w:rsidR="00A33191">
        <w:t>-do attitude. Being an Office Manager</w:t>
      </w:r>
      <w:r>
        <w:t xml:space="preserve">, I </w:t>
      </w:r>
      <w:r w:rsidR="00A33191">
        <w:t>have had hands-on experience in training new sales pe</w:t>
      </w:r>
      <w:r w:rsidR="00DB67BE">
        <w:t>ople and encourage them to enroll</w:t>
      </w:r>
      <w:r w:rsidR="00A33191">
        <w:t xml:space="preserve"> themselves to all LJ Hooker corporate trainings available to them. I value continuous learning. </w:t>
      </w:r>
      <w:r>
        <w:t xml:space="preserve"> </w:t>
      </w:r>
    </w:p>
    <w:sdt>
      <w:sdtPr>
        <w:alias w:val="Communication:"/>
        <w:tag w:val="Communication:"/>
        <w:id w:val="-1153840069"/>
        <w:placeholder>
          <w:docPart w:val="BFEE85A506F1FA4F825057CF1B6CE0AA"/>
        </w:placeholder>
        <w:temporary/>
        <w:showingPlcHdr/>
        <w15:appearance w15:val="hidden"/>
      </w:sdtPr>
      <w:sdtEndPr/>
      <w:sdtContent>
        <w:p w14:paraId="67C7F58C" w14:textId="77777777" w:rsidR="00B23ED7" w:rsidRDefault="00B23ED7" w:rsidP="00B23ED7">
          <w:pPr>
            <w:pStyle w:val="Heading2"/>
          </w:pPr>
          <w:r>
            <w:t>Communication</w:t>
          </w:r>
        </w:p>
      </w:sdtContent>
    </w:sdt>
    <w:p w14:paraId="5465FDD7" w14:textId="450C3E5D" w:rsidR="00B23ED7" w:rsidRDefault="00B23ED7" w:rsidP="00B23ED7">
      <w:pPr>
        <w:pStyle w:val="ListBullet"/>
      </w:pPr>
      <w:r>
        <w:t xml:space="preserve">I can talk to people from all walks of life, for example people I meet in the street, coffee shops, elevators, Universities, workplace, planes, airports etc. I keep in touch and value my social network. </w:t>
      </w:r>
    </w:p>
    <w:p w14:paraId="05CA1F36" w14:textId="6A2CEFF4" w:rsidR="006270A9" w:rsidRDefault="00A33191">
      <w:pPr>
        <w:pStyle w:val="Heading2"/>
      </w:pPr>
      <w:r>
        <w:t xml:space="preserve">Investment curiosity </w:t>
      </w:r>
    </w:p>
    <w:p w14:paraId="5ECDFF71" w14:textId="450658B9" w:rsidR="004B5C3E" w:rsidRDefault="00A33191" w:rsidP="004B5C3E">
      <w:pPr>
        <w:pStyle w:val="ListBullet"/>
      </w:pPr>
      <w:r>
        <w:t>I am a strong believer in hard working and ‘do your homework’ in order to achieve desirable results as rational investors. I am interested in working on value investment with help of technical analysis.</w:t>
      </w:r>
    </w:p>
    <w:p w14:paraId="656ED0C0" w14:textId="77777777" w:rsidR="00A430B9" w:rsidRDefault="00A430B9" w:rsidP="00A430B9">
      <w:pPr>
        <w:pStyle w:val="Heading2"/>
      </w:pPr>
      <w:r>
        <w:t>Yoga</w:t>
      </w:r>
    </w:p>
    <w:p w14:paraId="5EE2BBBA" w14:textId="2ACA7E47" w:rsidR="004B5C3E" w:rsidRDefault="00A430B9" w:rsidP="008235E0">
      <w:pPr>
        <w:pStyle w:val="ListBullet"/>
      </w:pPr>
      <w:r>
        <w:t xml:space="preserve">Successfully completed an intensive </w:t>
      </w:r>
      <w:proofErr w:type="spellStart"/>
      <w:r>
        <w:t>Vinyasa</w:t>
      </w:r>
      <w:proofErr w:type="spellEnd"/>
      <w:r>
        <w:t xml:space="preserve"> Yoga Teacher Training in 2015</w:t>
      </w:r>
      <w:r w:rsidR="004B5C3E">
        <w:t>.</w:t>
      </w:r>
    </w:p>
    <w:p w14:paraId="328A42B2" w14:textId="3223B2DA" w:rsidR="00166C8A" w:rsidRDefault="00166C8A" w:rsidP="00166C8A">
      <w:pPr>
        <w:pStyle w:val="Heading1"/>
      </w:pPr>
      <w:r>
        <w:t>Licenses &amp; Qualifications</w:t>
      </w:r>
    </w:p>
    <w:p w14:paraId="6F464A15" w14:textId="77777777" w:rsidR="00111752" w:rsidRDefault="00111752" w:rsidP="00111752">
      <w:pPr>
        <w:pStyle w:val="Heading2"/>
      </w:pPr>
      <w:r>
        <w:t>108 hours accredited navakarana vinyasa yoga teacher</w:t>
      </w:r>
    </w:p>
    <w:p w14:paraId="7694E882" w14:textId="77777777" w:rsidR="00111752" w:rsidRDefault="00111752" w:rsidP="00111752">
      <w:pPr>
        <w:pStyle w:val="ListBullet"/>
      </w:pPr>
      <w:r>
        <w:t>By Pure Yoga Hong Kong</w:t>
      </w:r>
    </w:p>
    <w:p w14:paraId="7D2D648D" w14:textId="56163C93" w:rsidR="00166C8A" w:rsidRDefault="00166C8A" w:rsidP="00166C8A">
      <w:pPr>
        <w:pStyle w:val="Heading2"/>
      </w:pPr>
      <w:r>
        <w:t xml:space="preserve">Hong Kong estate agent’s indvidual licence </w:t>
      </w:r>
    </w:p>
    <w:p w14:paraId="1ABB4708" w14:textId="3A738517" w:rsidR="00166C8A" w:rsidRDefault="00166C8A" w:rsidP="00166C8A">
      <w:pPr>
        <w:pStyle w:val="ListBullet"/>
      </w:pPr>
      <w:r>
        <w:t xml:space="preserve">By Estate Agents Authority  </w:t>
      </w:r>
    </w:p>
    <w:p w14:paraId="1DA0B92D" w14:textId="46EFAF10" w:rsidR="00166C8A" w:rsidRDefault="000F0B47" w:rsidP="00166C8A">
      <w:pPr>
        <w:pStyle w:val="Heading2"/>
      </w:pPr>
      <w:r>
        <w:t xml:space="preserve">registered </w:t>
      </w:r>
      <w:r w:rsidR="00166C8A">
        <w:t xml:space="preserve">real estate salesperson certificate </w:t>
      </w:r>
    </w:p>
    <w:p w14:paraId="4A14D938" w14:textId="721DFDE9" w:rsidR="000F0B47" w:rsidRDefault="00166C8A" w:rsidP="000F0B47">
      <w:pPr>
        <w:pStyle w:val="ListBullet"/>
      </w:pPr>
      <w:r>
        <w:t>By Queensland Government, Australia</w:t>
      </w:r>
    </w:p>
    <w:p w14:paraId="61A6172A" w14:textId="621DFD5F" w:rsidR="00166C8A" w:rsidRDefault="00166C8A" w:rsidP="00166C8A">
      <w:pPr>
        <w:pStyle w:val="Heading2"/>
      </w:pPr>
      <w:r>
        <w:t>Payroll management</w:t>
      </w:r>
      <w:r w:rsidR="000F0B47">
        <w:t xml:space="preserve"> certificate</w:t>
      </w:r>
      <w:r>
        <w:t xml:space="preserve"> </w:t>
      </w:r>
    </w:p>
    <w:p w14:paraId="724F275D" w14:textId="75B4D91B" w:rsidR="00166C8A" w:rsidRDefault="00166C8A" w:rsidP="00166C8A">
      <w:pPr>
        <w:pStyle w:val="ListBullet"/>
      </w:pPr>
      <w:r>
        <w:t xml:space="preserve">By </w:t>
      </w:r>
      <w:r w:rsidR="000F0B47">
        <w:t>MYOB Australia Pty Ltd</w:t>
      </w:r>
    </w:p>
    <w:p w14:paraId="5428F900" w14:textId="6877E0FF" w:rsidR="000F0B47" w:rsidRDefault="00166C8A" w:rsidP="00166C8A">
      <w:pPr>
        <w:pStyle w:val="Heading2"/>
      </w:pPr>
      <w:r>
        <w:t>A</w:t>
      </w:r>
      <w:r w:rsidR="000F0B47">
        <w:t xml:space="preserve">ppoint as </w:t>
      </w:r>
      <w:bookmarkStart w:id="0" w:name="_GoBack"/>
      <w:bookmarkEnd w:id="0"/>
      <w:r>
        <w:t>J</w:t>
      </w:r>
      <w:r w:rsidR="000F0B47">
        <w:t>ustice of the peace (Qualified), JP</w:t>
      </w:r>
    </w:p>
    <w:p w14:paraId="69BB1B8B" w14:textId="42E5531C" w:rsidR="00166C8A" w:rsidRDefault="00166C8A" w:rsidP="00166C8A">
      <w:pPr>
        <w:pStyle w:val="Heading2"/>
      </w:pPr>
      <w:r>
        <w:t>for the state of queensland</w:t>
      </w:r>
    </w:p>
    <w:p w14:paraId="4A1CA443" w14:textId="6A01769A" w:rsidR="00166C8A" w:rsidRDefault="00166C8A" w:rsidP="00166C8A">
      <w:pPr>
        <w:pStyle w:val="ListBullet"/>
      </w:pPr>
      <w:r>
        <w:t xml:space="preserve">By Department of Justice and Attorney-General, Queensland Government  </w:t>
      </w:r>
    </w:p>
    <w:p w14:paraId="220EE00F" w14:textId="741BD01A" w:rsidR="00166C8A" w:rsidRDefault="00166C8A" w:rsidP="000F0B47">
      <w:pPr>
        <w:pStyle w:val="ListBullet"/>
        <w:numPr>
          <w:ilvl w:val="0"/>
          <w:numId w:val="0"/>
        </w:numPr>
      </w:pPr>
      <w:r>
        <w:t xml:space="preserve">  </w:t>
      </w:r>
    </w:p>
    <w:p w14:paraId="7841B36D" w14:textId="12D3B724" w:rsidR="006D43A8" w:rsidRDefault="006D43A8" w:rsidP="006D43A8">
      <w:pPr>
        <w:pStyle w:val="ListBullet"/>
        <w:numPr>
          <w:ilvl w:val="0"/>
          <w:numId w:val="0"/>
        </w:numPr>
        <w:ind w:left="216" w:hanging="216"/>
      </w:pPr>
      <w:r>
        <w:t xml:space="preserve">Availability: </w:t>
      </w:r>
      <w:r w:rsidR="000F0B47">
        <w:t>Negotiable</w:t>
      </w:r>
    </w:p>
    <w:p w14:paraId="79992A49" w14:textId="03F83C9E" w:rsidR="006D43A8" w:rsidRDefault="006D43A8" w:rsidP="006D43A8">
      <w:pPr>
        <w:pStyle w:val="ListBullet"/>
        <w:numPr>
          <w:ilvl w:val="0"/>
          <w:numId w:val="0"/>
        </w:numPr>
        <w:ind w:left="216" w:hanging="216"/>
      </w:pPr>
      <w:r>
        <w:t>Languages: Cantonese, English and Mandarin (all fluent)</w:t>
      </w:r>
    </w:p>
    <w:p w14:paraId="280DAFD2" w14:textId="39B6F4C9" w:rsidR="00913859" w:rsidRDefault="00913859" w:rsidP="00254E86">
      <w:pPr>
        <w:pStyle w:val="ListBullet"/>
        <w:numPr>
          <w:ilvl w:val="0"/>
          <w:numId w:val="0"/>
        </w:numPr>
        <w:ind w:left="216"/>
      </w:pPr>
    </w:p>
    <w:sectPr w:rsidR="00913859"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558AB" w14:textId="77777777" w:rsidR="00DC1658" w:rsidRDefault="00DC1658">
      <w:pPr>
        <w:spacing w:after="0"/>
      </w:pPr>
      <w:r>
        <w:separator/>
      </w:r>
    </w:p>
  </w:endnote>
  <w:endnote w:type="continuationSeparator" w:id="0">
    <w:p w14:paraId="2DB68F62" w14:textId="77777777" w:rsidR="00DC1658" w:rsidRDefault="00DC1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C189C" w14:textId="77777777" w:rsidR="006270A9" w:rsidRDefault="009D5933">
    <w:pPr>
      <w:pStyle w:val="Footer"/>
    </w:pPr>
    <w:r>
      <w:t xml:space="preserve">Page </w:t>
    </w:r>
    <w:r>
      <w:fldChar w:fldCharType="begin"/>
    </w:r>
    <w:r>
      <w:instrText xml:space="preserve"> PAGE   \* MERGEFORMAT </w:instrText>
    </w:r>
    <w:r>
      <w:fldChar w:fldCharType="separate"/>
    </w:r>
    <w:r w:rsidR="0011175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700D9" w14:textId="77777777" w:rsidR="00DC1658" w:rsidRDefault="00DC1658">
      <w:pPr>
        <w:spacing w:after="0"/>
      </w:pPr>
      <w:r>
        <w:separator/>
      </w:r>
    </w:p>
  </w:footnote>
  <w:footnote w:type="continuationSeparator" w:id="0">
    <w:p w14:paraId="3E51BD2E" w14:textId="77777777" w:rsidR="00DC1658" w:rsidRDefault="00DC165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FA176AC"/>
    <w:multiLevelType w:val="hybridMultilevel"/>
    <w:tmpl w:val="E6280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85"/>
    <w:rsid w:val="00015D67"/>
    <w:rsid w:val="000626BD"/>
    <w:rsid w:val="000A4F59"/>
    <w:rsid w:val="000D1675"/>
    <w:rsid w:val="000E0EE1"/>
    <w:rsid w:val="000F0B47"/>
    <w:rsid w:val="000F1760"/>
    <w:rsid w:val="00111752"/>
    <w:rsid w:val="00141A4C"/>
    <w:rsid w:val="00166C8A"/>
    <w:rsid w:val="001862C7"/>
    <w:rsid w:val="001942D2"/>
    <w:rsid w:val="001A13F3"/>
    <w:rsid w:val="001B29CF"/>
    <w:rsid w:val="001B47FF"/>
    <w:rsid w:val="001C353C"/>
    <w:rsid w:val="001E46BD"/>
    <w:rsid w:val="00254E86"/>
    <w:rsid w:val="0028220F"/>
    <w:rsid w:val="002A0C2F"/>
    <w:rsid w:val="002D3786"/>
    <w:rsid w:val="003143E1"/>
    <w:rsid w:val="00324C78"/>
    <w:rsid w:val="00353BC7"/>
    <w:rsid w:val="00356C14"/>
    <w:rsid w:val="003671B2"/>
    <w:rsid w:val="003916E6"/>
    <w:rsid w:val="004B5C3E"/>
    <w:rsid w:val="004C5484"/>
    <w:rsid w:val="00503DC2"/>
    <w:rsid w:val="00523B61"/>
    <w:rsid w:val="005616FB"/>
    <w:rsid w:val="00571060"/>
    <w:rsid w:val="005B1852"/>
    <w:rsid w:val="005F194B"/>
    <w:rsid w:val="00615E33"/>
    <w:rsid w:val="00617B26"/>
    <w:rsid w:val="006270A9"/>
    <w:rsid w:val="00675956"/>
    <w:rsid w:val="00681034"/>
    <w:rsid w:val="00681238"/>
    <w:rsid w:val="006D43A8"/>
    <w:rsid w:val="00776039"/>
    <w:rsid w:val="007A4485"/>
    <w:rsid w:val="007B40F1"/>
    <w:rsid w:val="007C60C8"/>
    <w:rsid w:val="007F7BE9"/>
    <w:rsid w:val="00816216"/>
    <w:rsid w:val="008235E0"/>
    <w:rsid w:val="008460FC"/>
    <w:rsid w:val="0087734B"/>
    <w:rsid w:val="008A1461"/>
    <w:rsid w:val="008B4DFB"/>
    <w:rsid w:val="008C3B76"/>
    <w:rsid w:val="00907602"/>
    <w:rsid w:val="00913859"/>
    <w:rsid w:val="00966649"/>
    <w:rsid w:val="009C0635"/>
    <w:rsid w:val="009D5933"/>
    <w:rsid w:val="009E16D6"/>
    <w:rsid w:val="009E2245"/>
    <w:rsid w:val="009F0F65"/>
    <w:rsid w:val="00A0284E"/>
    <w:rsid w:val="00A33191"/>
    <w:rsid w:val="00A430B9"/>
    <w:rsid w:val="00AA008D"/>
    <w:rsid w:val="00B11734"/>
    <w:rsid w:val="00B23ED7"/>
    <w:rsid w:val="00B76DB0"/>
    <w:rsid w:val="00BA7E67"/>
    <w:rsid w:val="00BD768D"/>
    <w:rsid w:val="00C0447A"/>
    <w:rsid w:val="00C61F8E"/>
    <w:rsid w:val="00C704F3"/>
    <w:rsid w:val="00CF58B0"/>
    <w:rsid w:val="00D36AD9"/>
    <w:rsid w:val="00DB1FF3"/>
    <w:rsid w:val="00DB67BE"/>
    <w:rsid w:val="00DC1658"/>
    <w:rsid w:val="00DD0AC8"/>
    <w:rsid w:val="00DE00B3"/>
    <w:rsid w:val="00DE2BA1"/>
    <w:rsid w:val="00E54197"/>
    <w:rsid w:val="00E715C6"/>
    <w:rsid w:val="00E83E4B"/>
    <w:rsid w:val="00E84E04"/>
    <w:rsid w:val="00FD1E4C"/>
    <w:rsid w:val="00FD52F7"/>
    <w:rsid w:val="00FF2B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E312"/>
  <w15:chartTrackingRefBased/>
  <w15:docId w15:val="{5DCD1151-D003-4422-9318-D7E7809E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82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8983135\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89F89E6D642FE903000BA6FCFA24E"/>
        <w:category>
          <w:name w:val="General"/>
          <w:gallery w:val="placeholder"/>
        </w:category>
        <w:types>
          <w:type w:val="bbPlcHdr"/>
        </w:types>
        <w:behaviors>
          <w:behavior w:val="content"/>
        </w:behaviors>
        <w:guid w:val="{E0039F20-51FA-4EE3-9D89-5D08A67393E2}"/>
      </w:docPartPr>
      <w:docPartBody>
        <w:p w:rsidR="00E34224" w:rsidRDefault="001F0E18">
          <w:pPr>
            <w:pStyle w:val="E0189F89E6D642FE903000BA6FCFA24E"/>
          </w:pPr>
          <w:r>
            <w:t>Education</w:t>
          </w:r>
        </w:p>
      </w:docPartBody>
    </w:docPart>
    <w:docPart>
      <w:docPartPr>
        <w:name w:val="939A319FBB4041859E0B6F1A6C5A61EE"/>
        <w:category>
          <w:name w:val="General"/>
          <w:gallery w:val="placeholder"/>
        </w:category>
        <w:types>
          <w:type w:val="bbPlcHdr"/>
        </w:types>
        <w:behaviors>
          <w:behavior w:val="content"/>
        </w:behaviors>
        <w:guid w:val="{203EA79F-F378-4EAB-84DE-E9C5AC3D818C}"/>
      </w:docPartPr>
      <w:docPartBody>
        <w:p w:rsidR="00E34224" w:rsidRDefault="001F0E18">
          <w:pPr>
            <w:pStyle w:val="939A319FBB4041859E0B6F1A6C5A61EE"/>
          </w:pPr>
          <w:r>
            <w:t>Skills &amp; Abilities</w:t>
          </w:r>
        </w:p>
      </w:docPartBody>
    </w:docPart>
    <w:docPart>
      <w:docPartPr>
        <w:name w:val="F989169061C6494CA8287E1591BE7721"/>
        <w:category>
          <w:name w:val="General"/>
          <w:gallery w:val="placeholder"/>
        </w:category>
        <w:types>
          <w:type w:val="bbPlcHdr"/>
        </w:types>
        <w:behaviors>
          <w:behavior w:val="content"/>
        </w:behaviors>
        <w:guid w:val="{C8A8237F-F069-F94A-906B-82D28F85C77A}"/>
      </w:docPartPr>
      <w:docPartBody>
        <w:p w:rsidR="002163EA" w:rsidRDefault="008E45C4" w:rsidP="008E45C4">
          <w:pPr>
            <w:pStyle w:val="F989169061C6494CA8287E1591BE7721"/>
          </w:pPr>
          <w:r>
            <w:t>Experience</w:t>
          </w:r>
        </w:p>
      </w:docPartBody>
    </w:docPart>
    <w:docPart>
      <w:docPartPr>
        <w:name w:val="B7D4D01D8C9DD14293696BB2F6E9A415"/>
        <w:category>
          <w:name w:val="General"/>
          <w:gallery w:val="placeholder"/>
        </w:category>
        <w:types>
          <w:type w:val="bbPlcHdr"/>
        </w:types>
        <w:behaviors>
          <w:behavior w:val="content"/>
        </w:behaviors>
        <w:guid w:val="{4CA6C679-5287-364F-80CB-6B19B3C09EEA}"/>
      </w:docPartPr>
      <w:docPartBody>
        <w:p w:rsidR="00680749" w:rsidRDefault="008C0F48" w:rsidP="008C0F48">
          <w:pPr>
            <w:pStyle w:val="B7D4D01D8C9DD14293696BB2F6E9A415"/>
          </w:pPr>
          <w:r>
            <w:t>Leadership</w:t>
          </w:r>
        </w:p>
      </w:docPartBody>
    </w:docPart>
    <w:docPart>
      <w:docPartPr>
        <w:name w:val="BFEE85A506F1FA4F825057CF1B6CE0AA"/>
        <w:category>
          <w:name w:val="General"/>
          <w:gallery w:val="placeholder"/>
        </w:category>
        <w:types>
          <w:type w:val="bbPlcHdr"/>
        </w:types>
        <w:behaviors>
          <w:behavior w:val="content"/>
        </w:behaviors>
        <w:guid w:val="{C67EDAAD-73D8-CF43-BAFA-6AF628FEF64D}"/>
      </w:docPartPr>
      <w:docPartBody>
        <w:p w:rsidR="00680749" w:rsidRDefault="008C0F48" w:rsidP="008C0F48">
          <w:pPr>
            <w:pStyle w:val="BFEE85A506F1FA4F825057CF1B6CE0AA"/>
          </w:pPr>
          <w:r>
            <w:t>Communication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1E"/>
    <w:rsid w:val="0008011E"/>
    <w:rsid w:val="001318ED"/>
    <w:rsid w:val="001D5133"/>
    <w:rsid w:val="001F0E18"/>
    <w:rsid w:val="00214879"/>
    <w:rsid w:val="002163EA"/>
    <w:rsid w:val="0025469D"/>
    <w:rsid w:val="00294842"/>
    <w:rsid w:val="002C6205"/>
    <w:rsid w:val="002D39AD"/>
    <w:rsid w:val="002F2542"/>
    <w:rsid w:val="003C56DA"/>
    <w:rsid w:val="00421481"/>
    <w:rsid w:val="00514612"/>
    <w:rsid w:val="005C1EBC"/>
    <w:rsid w:val="005C487A"/>
    <w:rsid w:val="00680749"/>
    <w:rsid w:val="00713036"/>
    <w:rsid w:val="00735B3A"/>
    <w:rsid w:val="008C0F48"/>
    <w:rsid w:val="008E45C4"/>
    <w:rsid w:val="00906869"/>
    <w:rsid w:val="009523D5"/>
    <w:rsid w:val="00954E82"/>
    <w:rsid w:val="00995EAB"/>
    <w:rsid w:val="009D5A11"/>
    <w:rsid w:val="00A1515F"/>
    <w:rsid w:val="00A66543"/>
    <w:rsid w:val="00A856F3"/>
    <w:rsid w:val="00AB701E"/>
    <w:rsid w:val="00B1348F"/>
    <w:rsid w:val="00B5336D"/>
    <w:rsid w:val="00BB700A"/>
    <w:rsid w:val="00CE2902"/>
    <w:rsid w:val="00D900FC"/>
    <w:rsid w:val="00D95D24"/>
    <w:rsid w:val="00DD5750"/>
    <w:rsid w:val="00E34224"/>
    <w:rsid w:val="00F57971"/>
    <w:rsid w:val="00FA6D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0041294634670A2689AC9B7214D05">
    <w:name w:val="E850041294634670A2689AC9B7214D05"/>
  </w:style>
  <w:style w:type="paragraph" w:customStyle="1" w:styleId="7021FCDA7F9548E18333225B9B597AA9">
    <w:name w:val="7021FCDA7F9548E18333225B9B597AA9"/>
  </w:style>
  <w:style w:type="paragraph" w:customStyle="1" w:styleId="70042EA5F5034B6582FFD33454C4D4C5">
    <w:name w:val="70042EA5F5034B6582FFD33454C4D4C5"/>
  </w:style>
  <w:style w:type="paragraph" w:customStyle="1" w:styleId="6AB0264CB28A43E78140F7848EB75590">
    <w:name w:val="6AB0264CB28A43E78140F7848EB75590"/>
  </w:style>
  <w:style w:type="paragraph" w:customStyle="1" w:styleId="DDAE9A31B2C846EFB0071651D207C889">
    <w:name w:val="DDAE9A31B2C846EFB0071651D207C889"/>
  </w:style>
  <w:style w:type="paragraph" w:customStyle="1" w:styleId="E406B2B9E4F7430BB73D05E7F904B3B3">
    <w:name w:val="E406B2B9E4F7430BB73D05E7F904B3B3"/>
  </w:style>
  <w:style w:type="paragraph" w:customStyle="1" w:styleId="E0189F89E6D642FE903000BA6FCFA24E">
    <w:name w:val="E0189F89E6D642FE903000BA6FCFA24E"/>
  </w:style>
  <w:style w:type="paragraph" w:customStyle="1" w:styleId="F3FB3F53CF56425C84686EF50131280E">
    <w:name w:val="F3FB3F53CF56425C84686EF50131280E"/>
  </w:style>
  <w:style w:type="paragraph" w:customStyle="1" w:styleId="9F777D2257C4476DA3352CAA1EAB75EA">
    <w:name w:val="9F777D2257C4476DA3352CAA1EAB75EA"/>
  </w:style>
  <w:style w:type="paragraph" w:customStyle="1" w:styleId="3EA84BA3096542BB90C96A435A2E8B97">
    <w:name w:val="3EA84BA3096542BB90C96A435A2E8B97"/>
  </w:style>
  <w:style w:type="paragraph" w:customStyle="1" w:styleId="47299FEBC94A4106B5A5761FB498092E">
    <w:name w:val="47299FEBC94A4106B5A5761FB498092E"/>
  </w:style>
  <w:style w:type="paragraph" w:customStyle="1" w:styleId="E6F2D2AA1F044014A4DB0EF5D3C2D0EA">
    <w:name w:val="E6F2D2AA1F044014A4DB0EF5D3C2D0EA"/>
  </w:style>
  <w:style w:type="paragraph" w:customStyle="1" w:styleId="8CF6CAC6206E4A84A954EF7FD95F91E0">
    <w:name w:val="8CF6CAC6206E4A84A954EF7FD95F91E0"/>
  </w:style>
  <w:style w:type="paragraph" w:customStyle="1" w:styleId="FDEF0DDBFECC45AD882E98A83296E2D5">
    <w:name w:val="FDEF0DDBFECC45AD882E98A83296E2D5"/>
  </w:style>
  <w:style w:type="paragraph" w:customStyle="1" w:styleId="DB78771488F54EE5ACD08310C9D80675">
    <w:name w:val="DB78771488F54EE5ACD08310C9D80675"/>
  </w:style>
  <w:style w:type="paragraph" w:customStyle="1" w:styleId="939A319FBB4041859E0B6F1A6C5A61EE">
    <w:name w:val="939A319FBB4041859E0B6F1A6C5A61EE"/>
  </w:style>
  <w:style w:type="paragraph" w:customStyle="1" w:styleId="31982C66FF424009B57DB8BF65F33C78">
    <w:name w:val="31982C66FF424009B57DB8BF65F33C78"/>
  </w:style>
  <w:style w:type="paragraph" w:customStyle="1" w:styleId="E2D5EDA578B44203A8A06B27BAA9C512">
    <w:name w:val="E2D5EDA578B44203A8A06B27BAA9C512"/>
  </w:style>
  <w:style w:type="paragraph" w:customStyle="1" w:styleId="0BCDF9A5723645249923D1FAE6A71DFC">
    <w:name w:val="0BCDF9A5723645249923D1FAE6A71DFC"/>
  </w:style>
  <w:style w:type="paragraph" w:customStyle="1" w:styleId="9935A3E2FACF47E9B76F24F0A193722A">
    <w:name w:val="9935A3E2FACF47E9B76F24F0A193722A"/>
  </w:style>
  <w:style w:type="paragraph" w:customStyle="1" w:styleId="F1DA90993BF049279A9836EB7679BDC7">
    <w:name w:val="F1DA90993BF049279A9836EB7679BDC7"/>
  </w:style>
  <w:style w:type="paragraph" w:customStyle="1" w:styleId="41F3753AE847428C927E3C60B69FC645">
    <w:name w:val="41F3753AE847428C927E3C60B69FC645"/>
  </w:style>
  <w:style w:type="paragraph" w:customStyle="1" w:styleId="D1F2638A51384867A75443E5870242E0">
    <w:name w:val="D1F2638A51384867A75443E5870242E0"/>
  </w:style>
  <w:style w:type="paragraph" w:customStyle="1" w:styleId="E3EDD211CDB340F9BBA24D4C753E1C1E">
    <w:name w:val="E3EDD211CDB340F9BBA24D4C753E1C1E"/>
  </w:style>
  <w:style w:type="paragraph" w:customStyle="1" w:styleId="0C959436B59A48509124BB4CA0756AE6">
    <w:name w:val="0C959436B59A48509124BB4CA0756AE6"/>
  </w:style>
  <w:style w:type="paragraph" w:customStyle="1" w:styleId="07AA0454D21F4D61B15F9B15DACF049A">
    <w:name w:val="07AA0454D21F4D61B15F9B15DACF049A"/>
  </w:style>
  <w:style w:type="paragraph" w:customStyle="1" w:styleId="A68FDD359CAF4B6BB4B5B4715E9C3E05">
    <w:name w:val="A68FDD359CAF4B6BB4B5B4715E9C3E05"/>
  </w:style>
  <w:style w:type="paragraph" w:customStyle="1" w:styleId="4BFA57E1A0B44AE09500D26138C11676">
    <w:name w:val="4BFA57E1A0B44AE09500D26138C11676"/>
  </w:style>
  <w:style w:type="paragraph" w:customStyle="1" w:styleId="2A2C6A7F56CC4517B838AD46E3C79D01">
    <w:name w:val="2A2C6A7F56CC4517B838AD46E3C79D01"/>
  </w:style>
  <w:style w:type="paragraph" w:customStyle="1" w:styleId="33DA7DDAB2F64C0B9E369B858D290D34">
    <w:name w:val="33DA7DDAB2F64C0B9E369B858D290D34"/>
  </w:style>
  <w:style w:type="paragraph" w:customStyle="1" w:styleId="3A14D9721609431F80678777E7E53574">
    <w:name w:val="3A14D9721609431F80678777E7E53574"/>
  </w:style>
  <w:style w:type="paragraph" w:customStyle="1" w:styleId="E56E9FF6C100477BBE9947BF1B836295">
    <w:name w:val="E56E9FF6C100477BBE9947BF1B836295"/>
  </w:style>
  <w:style w:type="paragraph" w:customStyle="1" w:styleId="8EE50A1F66264364A864AE90E8EDA80E">
    <w:name w:val="8EE50A1F66264364A864AE90E8EDA80E"/>
  </w:style>
  <w:style w:type="paragraph" w:customStyle="1" w:styleId="0CA445E640B34A59A75F5BC97EE92DD2">
    <w:name w:val="0CA445E640B34A59A75F5BC97EE92DD2"/>
    <w:rsid w:val="0008011E"/>
  </w:style>
  <w:style w:type="paragraph" w:customStyle="1" w:styleId="B379A9FE63A34F2F9848349292237183">
    <w:name w:val="B379A9FE63A34F2F9848349292237183"/>
    <w:rsid w:val="0008011E"/>
  </w:style>
  <w:style w:type="paragraph" w:customStyle="1" w:styleId="F989169061C6494CA8287E1591BE7721">
    <w:name w:val="F989169061C6494CA8287E1591BE7721"/>
    <w:rsid w:val="008E45C4"/>
    <w:pPr>
      <w:spacing w:after="0" w:line="240" w:lineRule="auto"/>
    </w:pPr>
    <w:rPr>
      <w:sz w:val="24"/>
      <w:szCs w:val="24"/>
      <w:lang w:eastAsia="zh-TW"/>
    </w:rPr>
  </w:style>
  <w:style w:type="paragraph" w:customStyle="1" w:styleId="ACD774E16843614A8BD1EA9E60C2316E">
    <w:name w:val="ACD774E16843614A8BD1EA9E60C2316E"/>
    <w:rsid w:val="002C6205"/>
    <w:pPr>
      <w:spacing w:after="0" w:line="240" w:lineRule="auto"/>
    </w:pPr>
    <w:rPr>
      <w:sz w:val="24"/>
      <w:szCs w:val="24"/>
      <w:lang w:eastAsia="zh-TW"/>
    </w:rPr>
  </w:style>
  <w:style w:type="paragraph" w:customStyle="1" w:styleId="B7D4D01D8C9DD14293696BB2F6E9A415">
    <w:name w:val="B7D4D01D8C9DD14293696BB2F6E9A415"/>
    <w:rsid w:val="008C0F48"/>
    <w:pPr>
      <w:spacing w:after="0" w:line="240" w:lineRule="auto"/>
    </w:pPr>
    <w:rPr>
      <w:sz w:val="24"/>
      <w:szCs w:val="24"/>
      <w:lang w:val="en-GB" w:eastAsia="zh-TW"/>
    </w:rPr>
  </w:style>
  <w:style w:type="paragraph" w:customStyle="1" w:styleId="BFEE85A506F1FA4F825057CF1B6CE0AA">
    <w:name w:val="BFEE85A506F1FA4F825057CF1B6CE0AA"/>
    <w:rsid w:val="008C0F48"/>
    <w:pPr>
      <w:spacing w:after="0" w:line="240" w:lineRule="auto"/>
    </w:pPr>
    <w:rPr>
      <w:sz w:val="24"/>
      <w:szCs w:val="24"/>
      <w:lang w:val="en-GB" w:eastAsia="zh-TW"/>
    </w:rPr>
  </w:style>
  <w:style w:type="paragraph" w:customStyle="1" w:styleId="4B7340ABC729A549940B798F64F71641">
    <w:name w:val="4B7340ABC729A549940B798F64F71641"/>
    <w:rsid w:val="00A856F3"/>
    <w:pPr>
      <w:spacing w:after="0" w:line="240" w:lineRule="auto"/>
    </w:pPr>
    <w:rPr>
      <w:sz w:val="24"/>
      <w:szCs w:val="24"/>
      <w:lang w:val="en-GB" w:eastAsia="zh-TW"/>
    </w:rPr>
  </w:style>
  <w:style w:type="paragraph" w:customStyle="1" w:styleId="B0E873673FD1464695EC92C671806213">
    <w:name w:val="B0E873673FD1464695EC92C671806213"/>
    <w:rsid w:val="00A856F3"/>
    <w:pPr>
      <w:spacing w:after="0" w:line="240" w:lineRule="auto"/>
    </w:pPr>
    <w:rPr>
      <w:sz w:val="24"/>
      <w:szCs w:val="24"/>
      <w:lang w:val="en-GB" w:eastAsia="zh-TW"/>
    </w:rPr>
  </w:style>
  <w:style w:type="paragraph" w:customStyle="1" w:styleId="AE1BF4CD14E6AB4BBB79AE9B5D96B814">
    <w:name w:val="AE1BF4CD14E6AB4BBB79AE9B5D96B814"/>
    <w:rsid w:val="00A856F3"/>
    <w:pPr>
      <w:spacing w:after="0" w:line="240" w:lineRule="auto"/>
    </w:pPr>
    <w:rPr>
      <w:sz w:val="24"/>
      <w:szCs w:val="24"/>
      <w:lang w:val="en-GB" w:eastAsia="zh-TW"/>
    </w:rPr>
  </w:style>
  <w:style w:type="paragraph" w:customStyle="1" w:styleId="32B8DF3683FD004A95FF6498F34C461F">
    <w:name w:val="32B8DF3683FD004A95FF6498F34C461F"/>
    <w:rsid w:val="00A856F3"/>
    <w:pPr>
      <w:spacing w:after="0" w:line="240" w:lineRule="auto"/>
    </w:pPr>
    <w:rPr>
      <w:sz w:val="24"/>
      <w:szCs w:val="24"/>
      <w:lang w:val="en-GB" w:eastAsia="zh-TW"/>
    </w:rPr>
  </w:style>
  <w:style w:type="paragraph" w:customStyle="1" w:styleId="AA5B218D09A8524CAE92645AEC1108B0">
    <w:name w:val="AA5B218D09A8524CAE92645AEC1108B0"/>
    <w:rsid w:val="00A856F3"/>
    <w:pPr>
      <w:spacing w:after="0" w:line="240" w:lineRule="auto"/>
    </w:pPr>
    <w:rPr>
      <w:sz w:val="24"/>
      <w:szCs w:val="24"/>
      <w:lang w:val="en-GB" w:eastAsia="zh-TW"/>
    </w:rPr>
  </w:style>
  <w:style w:type="paragraph" w:customStyle="1" w:styleId="DAEED2119D6F3A46A61DF8BE83E5EC09">
    <w:name w:val="DAEED2119D6F3A46A61DF8BE83E5EC09"/>
    <w:rsid w:val="00A856F3"/>
    <w:pPr>
      <w:spacing w:after="0" w:line="240" w:lineRule="auto"/>
    </w:pPr>
    <w:rPr>
      <w:sz w:val="24"/>
      <w:szCs w:val="24"/>
      <w:lang w:val="en-GB"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2779F-94E6-0548-96A7-DC6D0809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C:\Users\n8983135\AppData\Roaming\Microsoft\Templates\Resume (color).dotx</Template>
  <TotalTime>119</TotalTime>
  <Pages>2</Pages>
  <Words>645</Words>
  <Characters>3679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Vivian Collins</dc:creator>
  <cp:keywords/>
  <cp:lastModifiedBy>Vivian Collins</cp:lastModifiedBy>
  <cp:revision>33</cp:revision>
  <cp:lastPrinted>2017-06-06T01:28:00Z</cp:lastPrinted>
  <dcterms:created xsi:type="dcterms:W3CDTF">2017-01-26T22:37:00Z</dcterms:created>
  <dcterms:modified xsi:type="dcterms:W3CDTF">2017-07-07T06:56:00Z</dcterms:modified>
  <cp:version/>
</cp:coreProperties>
</file>
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0A48" w:rsidRPr="00A17052" w:rsidRDefault="002A0A48" w:rsidP="00BD6FB0">
      <w:pPr>
        <w:spacing w:line="400" w:lineRule="exact"/>
        <w:jc w:val="center"/>
        <w:rPr>
          <w:sz w:val="36"/>
          <w:szCs w:val="36"/>
          <w:u w:val="single"/>
        </w:rPr>
      </w:pPr>
      <w:r w:rsidRPr="00A17052">
        <w:rPr>
          <w:b/>
          <w:sz w:val="36"/>
          <w:szCs w:val="36"/>
          <w:u w:val="single"/>
        </w:rPr>
        <w:t xml:space="preserve">Lam </w:t>
      </w:r>
      <w:proofErr w:type="spellStart"/>
      <w:r w:rsidRPr="00A17052">
        <w:rPr>
          <w:b/>
          <w:sz w:val="36"/>
          <w:szCs w:val="36"/>
          <w:u w:val="single"/>
        </w:rPr>
        <w:t>Yat</w:t>
      </w:r>
      <w:proofErr w:type="spellEnd"/>
      <w:r w:rsidRPr="00A17052">
        <w:rPr>
          <w:b/>
          <w:sz w:val="36"/>
          <w:szCs w:val="36"/>
          <w:u w:val="single"/>
        </w:rPr>
        <w:t>, Kelvin</w:t>
      </w:r>
      <w:r w:rsidR="00EA6F0D" w:rsidRPr="00A17052">
        <w:rPr>
          <w:b/>
          <w:sz w:val="36"/>
          <w:szCs w:val="36"/>
          <w:u w:val="single"/>
        </w:rPr>
        <w:t xml:space="preserve"> </w:t>
      </w:r>
      <w:r w:rsidR="0036512E" w:rsidRPr="00A17052">
        <w:rPr>
          <w:b/>
          <w:sz w:val="36"/>
          <w:szCs w:val="36"/>
          <w:u w:val="single"/>
        </w:rPr>
        <w:t xml:space="preserve">~ </w:t>
      </w:r>
      <w:r w:rsidR="00EA6F0D" w:rsidRPr="00A17052">
        <w:rPr>
          <w:b/>
          <w:sz w:val="36"/>
          <w:szCs w:val="36"/>
          <w:u w:val="single"/>
        </w:rPr>
        <w:t>Resume</w:t>
      </w:r>
    </w:p>
    <w:p w:rsidR="002A0A48" w:rsidRPr="00A17052" w:rsidRDefault="002A0A48">
      <w:pPr>
        <w:spacing w:line="400" w:lineRule="exact"/>
        <w:jc w:val="both"/>
        <w:rPr>
          <w:b/>
        </w:rPr>
      </w:pPr>
    </w:p>
    <w:p w:rsidR="0036512E" w:rsidRPr="00A17052" w:rsidRDefault="0036512E" w:rsidP="0036512E">
      <w:pPr>
        <w:spacing w:line="400" w:lineRule="exact"/>
      </w:pPr>
      <w:r w:rsidRPr="00A17052">
        <w:rPr>
          <w:b/>
        </w:rPr>
        <w:t xml:space="preserve">Home Address: </w:t>
      </w:r>
      <w:r w:rsidRPr="00A17052">
        <w:rPr>
          <w:b/>
        </w:rPr>
        <w:tab/>
      </w:r>
      <w:r w:rsidRPr="00A17052">
        <w:t>Room 1213, Yee Wai House, Tsing Yi Estate, N.T.</w:t>
      </w:r>
    </w:p>
    <w:p w:rsidR="0036512E" w:rsidRPr="00A17052" w:rsidRDefault="0036512E">
      <w:pPr>
        <w:spacing w:line="400" w:lineRule="exact"/>
        <w:jc w:val="both"/>
      </w:pPr>
      <w:r w:rsidRPr="00A17052">
        <w:rPr>
          <w:b/>
        </w:rPr>
        <w:t>Date of Birth:</w:t>
      </w:r>
      <w:r w:rsidRPr="00A17052">
        <w:rPr>
          <w:b/>
        </w:rPr>
        <w:tab/>
      </w:r>
      <w:r w:rsidRPr="00A17052">
        <w:rPr>
          <w:b/>
        </w:rPr>
        <w:tab/>
      </w:r>
      <w:r w:rsidRPr="00A17052">
        <w:t>21</w:t>
      </w:r>
      <w:r w:rsidRPr="00A17052">
        <w:rPr>
          <w:vertAlign w:val="superscript"/>
        </w:rPr>
        <w:t>st</w:t>
      </w:r>
      <w:r w:rsidRPr="00A17052">
        <w:t xml:space="preserve"> October 1983</w:t>
      </w:r>
    </w:p>
    <w:p w:rsidR="0036512E" w:rsidRPr="00A17052" w:rsidRDefault="0036512E">
      <w:pPr>
        <w:spacing w:line="400" w:lineRule="exact"/>
        <w:jc w:val="both"/>
      </w:pPr>
      <w:r w:rsidRPr="00A17052">
        <w:rPr>
          <w:b/>
        </w:rPr>
        <w:t>Gender</w:t>
      </w:r>
      <w:r w:rsidRPr="00A17052">
        <w:tab/>
      </w:r>
      <w:r w:rsidRPr="00A17052">
        <w:tab/>
      </w:r>
      <w:r w:rsidRPr="00A17052">
        <w:tab/>
        <w:t>Male</w:t>
      </w:r>
    </w:p>
    <w:p w:rsidR="0036512E" w:rsidRPr="00A17052" w:rsidRDefault="0036512E" w:rsidP="0036512E">
      <w:pPr>
        <w:spacing w:line="400" w:lineRule="exact"/>
        <w:jc w:val="both"/>
        <w:rPr>
          <w:b/>
        </w:rPr>
      </w:pPr>
      <w:r w:rsidRPr="00A17052">
        <w:rPr>
          <w:b/>
        </w:rPr>
        <w:t>Mobile:</w:t>
      </w:r>
      <w:r w:rsidRPr="00A17052">
        <w:rPr>
          <w:b/>
        </w:rPr>
        <w:tab/>
      </w:r>
      <w:r w:rsidRPr="00A17052">
        <w:rPr>
          <w:b/>
        </w:rPr>
        <w:tab/>
      </w:r>
      <w:r w:rsidRPr="00A17052">
        <w:rPr>
          <w:b/>
        </w:rPr>
        <w:tab/>
      </w:r>
      <w:r w:rsidRPr="00A17052">
        <w:t>9142 4913</w:t>
      </w:r>
    </w:p>
    <w:p w:rsidR="00EA6F0D" w:rsidRPr="00A17052" w:rsidRDefault="0036512E">
      <w:pPr>
        <w:spacing w:line="400" w:lineRule="exact"/>
        <w:jc w:val="both"/>
        <w:rPr>
          <w:b/>
        </w:rPr>
      </w:pPr>
      <w:r w:rsidRPr="00A17052">
        <w:rPr>
          <w:b/>
        </w:rPr>
        <w:t>E-Mail</w:t>
      </w:r>
      <w:r w:rsidR="001D6871" w:rsidRPr="00A17052">
        <w:rPr>
          <w:b/>
        </w:rPr>
        <w:t>:</w:t>
      </w:r>
      <w:r w:rsidRPr="00A17052">
        <w:rPr>
          <w:b/>
        </w:rPr>
        <w:tab/>
      </w:r>
      <w:r w:rsidRPr="00A17052">
        <w:rPr>
          <w:b/>
        </w:rPr>
        <w:tab/>
      </w:r>
      <w:r w:rsidRPr="00A17052">
        <w:rPr>
          <w:b/>
        </w:rPr>
        <w:tab/>
      </w:r>
      <w:r w:rsidRPr="00A17052">
        <w:t>housyat@yahoo.com.hk</w:t>
      </w:r>
    </w:p>
    <w:p w:rsidR="00BD6FB0" w:rsidRPr="00A17052" w:rsidRDefault="00BD6FB0">
      <w:pPr>
        <w:spacing w:line="400" w:lineRule="exact"/>
        <w:jc w:val="both"/>
        <w:rPr>
          <w:b/>
        </w:rPr>
      </w:pPr>
    </w:p>
    <w:p w:rsidR="00CF4D25" w:rsidRPr="00F23E91" w:rsidRDefault="00CF4D25">
      <w:pPr>
        <w:spacing w:line="400" w:lineRule="exact"/>
        <w:jc w:val="both"/>
        <w:rPr>
          <w:b/>
          <w:sz w:val="32"/>
          <w:szCs w:val="32"/>
          <w:u w:val="single"/>
        </w:rPr>
      </w:pPr>
      <w:r w:rsidRPr="00F23E91">
        <w:rPr>
          <w:b/>
          <w:sz w:val="32"/>
          <w:szCs w:val="32"/>
          <w:u w:val="single"/>
        </w:rPr>
        <w:t>Objective</w:t>
      </w:r>
    </w:p>
    <w:p w:rsidR="00CF4D25" w:rsidRPr="00A17052" w:rsidRDefault="00CF4D25" w:rsidP="001D6871">
      <w:pPr>
        <w:spacing w:line="400" w:lineRule="exact"/>
        <w:ind w:rightChars="-118" w:right="-283"/>
        <w:jc w:val="both"/>
        <w:rPr>
          <w:lang w:eastAsia="zh-HK"/>
        </w:rPr>
      </w:pPr>
      <w:r w:rsidRPr="00A17052">
        <w:t xml:space="preserve">To obtain an </w:t>
      </w:r>
      <w:r w:rsidR="001D6871" w:rsidRPr="00A17052">
        <w:t>accounting</w:t>
      </w:r>
      <w:r w:rsidR="00BD6FB0" w:rsidRPr="00A17052">
        <w:t xml:space="preserve"> analysis</w:t>
      </w:r>
      <w:r w:rsidRPr="00A17052">
        <w:t>/reporting position within a growth</w:t>
      </w:r>
      <w:r w:rsidR="00F53D32" w:rsidRPr="00A17052">
        <w:rPr>
          <w:lang w:eastAsia="zh-HK"/>
        </w:rPr>
        <w:t>-</w:t>
      </w:r>
      <w:r w:rsidRPr="00A17052">
        <w:t>oriented</w:t>
      </w:r>
      <w:r w:rsidR="00BD6FB0" w:rsidRPr="00A17052">
        <w:t xml:space="preserve"> and</w:t>
      </w:r>
      <w:r w:rsidRPr="00A17052">
        <w:t xml:space="preserve"> progressive company</w:t>
      </w:r>
    </w:p>
    <w:p w:rsidR="000C1B7E" w:rsidRPr="00A17052" w:rsidRDefault="000C1B7E" w:rsidP="000C1B7E">
      <w:pPr>
        <w:spacing w:line="400" w:lineRule="exact"/>
        <w:jc w:val="both"/>
        <w:rPr>
          <w:b/>
        </w:rPr>
      </w:pPr>
    </w:p>
    <w:p w:rsidR="000C1B7E" w:rsidRPr="00F23E91" w:rsidRDefault="000C1B7E" w:rsidP="000C1B7E">
      <w:pPr>
        <w:spacing w:line="400" w:lineRule="exact"/>
        <w:jc w:val="both"/>
        <w:rPr>
          <w:b/>
          <w:sz w:val="32"/>
          <w:szCs w:val="32"/>
          <w:u w:val="single"/>
          <w:lang w:eastAsia="zh-HK"/>
        </w:rPr>
      </w:pPr>
      <w:r w:rsidRPr="00F23E91">
        <w:rPr>
          <w:b/>
          <w:sz w:val="32"/>
          <w:szCs w:val="32"/>
          <w:u w:val="single"/>
        </w:rPr>
        <w:t>Competencies</w:t>
      </w:r>
    </w:p>
    <w:p w:rsidR="009D4A73" w:rsidRPr="00A17052" w:rsidRDefault="009D4A73" w:rsidP="004B0592">
      <w:pPr>
        <w:numPr>
          <w:ilvl w:val="0"/>
          <w:numId w:val="9"/>
        </w:numPr>
        <w:spacing w:line="400" w:lineRule="exact"/>
        <w:jc w:val="both"/>
      </w:pPr>
      <w:r w:rsidRPr="00A17052">
        <w:t>Excellent time management skill and ability to handle multiple tasks simultaneously</w:t>
      </w:r>
    </w:p>
    <w:p w:rsidR="000C1B7E" w:rsidRPr="00A17052" w:rsidRDefault="000C1B7E" w:rsidP="004B0592">
      <w:pPr>
        <w:numPr>
          <w:ilvl w:val="0"/>
          <w:numId w:val="9"/>
        </w:numPr>
        <w:spacing w:line="400" w:lineRule="exact"/>
        <w:jc w:val="both"/>
      </w:pPr>
      <w:r w:rsidRPr="00A17052">
        <w:t>Strong analytical and problem-solvi</w:t>
      </w:r>
      <w:r w:rsidR="00782779" w:rsidRPr="00A17052">
        <w:t>ng skill</w:t>
      </w:r>
    </w:p>
    <w:p w:rsidR="00782779" w:rsidRPr="00A17052" w:rsidRDefault="00782779" w:rsidP="004B0592">
      <w:pPr>
        <w:numPr>
          <w:ilvl w:val="0"/>
          <w:numId w:val="9"/>
        </w:numPr>
        <w:spacing w:line="400" w:lineRule="exact"/>
        <w:jc w:val="both"/>
      </w:pPr>
      <w:r w:rsidRPr="00A17052">
        <w:t>Can-do attitude</w:t>
      </w:r>
    </w:p>
    <w:p w:rsidR="00EA6F0D" w:rsidRPr="00A17052" w:rsidRDefault="00EA6F0D">
      <w:pPr>
        <w:spacing w:line="400" w:lineRule="exact"/>
        <w:jc w:val="both"/>
      </w:pPr>
    </w:p>
    <w:p w:rsidR="000134BF" w:rsidRPr="00F23E91" w:rsidRDefault="000134BF" w:rsidP="000134BF">
      <w:pPr>
        <w:spacing w:line="400" w:lineRule="exact"/>
        <w:ind w:rightChars="-259" w:right="-622"/>
        <w:rPr>
          <w:b/>
          <w:sz w:val="32"/>
          <w:szCs w:val="32"/>
          <w:u w:val="single"/>
        </w:rPr>
      </w:pPr>
      <w:r w:rsidRPr="00F23E91">
        <w:rPr>
          <w:b/>
          <w:sz w:val="32"/>
          <w:szCs w:val="32"/>
          <w:u w:val="single"/>
        </w:rPr>
        <w:t xml:space="preserve">Professional </w:t>
      </w:r>
      <w:r w:rsidR="00F0316A" w:rsidRPr="00F23E91">
        <w:rPr>
          <w:b/>
          <w:sz w:val="32"/>
          <w:szCs w:val="32"/>
          <w:u w:val="single"/>
          <w:lang w:eastAsia="zh-HK"/>
        </w:rPr>
        <w:t>Qualification</w:t>
      </w:r>
    </w:p>
    <w:p w:rsidR="000134BF" w:rsidRDefault="00895C49" w:rsidP="000134BF">
      <w:pPr>
        <w:spacing w:line="400" w:lineRule="exact"/>
        <w:rPr>
          <w:lang w:eastAsia="zh-HK"/>
        </w:rPr>
      </w:pPr>
      <w:r w:rsidRPr="00A17052">
        <w:rPr>
          <w:lang w:eastAsia="zh-HK"/>
        </w:rPr>
        <w:t>0</w:t>
      </w:r>
      <w:r w:rsidR="000F6B96">
        <w:rPr>
          <w:lang w:eastAsia="zh-HK"/>
        </w:rPr>
        <w:t>7</w:t>
      </w:r>
      <w:r w:rsidRPr="00A17052">
        <w:rPr>
          <w:lang w:eastAsia="zh-HK"/>
        </w:rPr>
        <w:t>/201</w:t>
      </w:r>
      <w:r w:rsidR="00F147A9">
        <w:rPr>
          <w:lang w:eastAsia="zh-HK"/>
        </w:rPr>
        <w:t>7</w:t>
      </w:r>
      <w:r w:rsidR="000134BF" w:rsidRPr="00A17052">
        <w:rPr>
          <w:lang w:eastAsia="zh-HK"/>
        </w:rPr>
        <w:tab/>
      </w:r>
      <w:r w:rsidR="000134BF" w:rsidRPr="00A17052">
        <w:rPr>
          <w:lang w:eastAsia="zh-HK"/>
        </w:rPr>
        <w:tab/>
      </w:r>
      <w:r w:rsidR="000134BF" w:rsidRPr="00A17052">
        <w:rPr>
          <w:lang w:eastAsia="zh-HK"/>
        </w:rPr>
        <w:tab/>
      </w:r>
      <w:r w:rsidR="000134BF" w:rsidRPr="00A17052">
        <w:rPr>
          <w:lang w:eastAsia="zh-HK"/>
        </w:rPr>
        <w:tab/>
        <w:t xml:space="preserve">Candidate of Level </w:t>
      </w:r>
      <w:r w:rsidR="00A17052">
        <w:rPr>
          <w:rFonts w:hint="eastAsia"/>
          <w:lang w:eastAsia="zh-HK"/>
        </w:rPr>
        <w:t>3</w:t>
      </w:r>
      <w:r w:rsidR="000134BF" w:rsidRPr="00A17052">
        <w:rPr>
          <w:lang w:eastAsia="zh-HK"/>
        </w:rPr>
        <w:t>, CFA Program</w:t>
      </w:r>
      <w:r w:rsidR="008D5A00">
        <w:rPr>
          <w:lang w:eastAsia="zh-HK"/>
        </w:rPr>
        <w:t xml:space="preserve">, </w:t>
      </w:r>
      <w:r w:rsidR="008D5A00" w:rsidRPr="00A17052">
        <w:rPr>
          <w:lang w:eastAsia="zh-HK"/>
        </w:rPr>
        <w:t>CFA Institute</w:t>
      </w:r>
    </w:p>
    <w:p w:rsidR="000134BF" w:rsidRPr="00A17052" w:rsidRDefault="000134BF" w:rsidP="000134BF">
      <w:pPr>
        <w:spacing w:line="400" w:lineRule="exact"/>
        <w:rPr>
          <w:b/>
        </w:rPr>
      </w:pPr>
      <w:r w:rsidRPr="00A17052">
        <w:rPr>
          <w:b/>
        </w:rPr>
        <w:t>0</w:t>
      </w:r>
      <w:r w:rsidRPr="00A17052">
        <w:rPr>
          <w:b/>
          <w:lang w:eastAsia="zh-HK"/>
        </w:rPr>
        <w:t>5</w:t>
      </w:r>
      <w:r w:rsidRPr="00A17052">
        <w:rPr>
          <w:b/>
        </w:rPr>
        <w:t>/201</w:t>
      </w:r>
      <w:r w:rsidRPr="00A17052">
        <w:rPr>
          <w:b/>
          <w:lang w:eastAsia="zh-HK"/>
        </w:rPr>
        <w:t>5</w:t>
      </w:r>
      <w:r w:rsidRPr="00A17052">
        <w:rPr>
          <w:b/>
        </w:rPr>
        <w:tab/>
      </w:r>
      <w:r w:rsidRPr="00A17052">
        <w:rPr>
          <w:b/>
        </w:rPr>
        <w:tab/>
      </w:r>
      <w:r w:rsidRPr="00A17052">
        <w:rPr>
          <w:b/>
        </w:rPr>
        <w:tab/>
        <w:t xml:space="preserve"> </w:t>
      </w:r>
      <w:r w:rsidRPr="00A17052">
        <w:rPr>
          <w:b/>
        </w:rPr>
        <w:tab/>
      </w:r>
      <w:r w:rsidRPr="00A17052">
        <w:rPr>
          <w:b/>
          <w:lang w:eastAsia="zh-HK"/>
        </w:rPr>
        <w:t>Certified Public Accountant (CPA)</w:t>
      </w:r>
    </w:p>
    <w:p w:rsidR="000134BF" w:rsidRDefault="000134BF" w:rsidP="000134BF">
      <w:pPr>
        <w:spacing w:line="400" w:lineRule="exact"/>
        <w:ind w:left="1920" w:firstLine="480"/>
        <w:rPr>
          <w:b/>
        </w:rPr>
      </w:pPr>
      <w:r w:rsidRPr="00A17052">
        <w:rPr>
          <w:b/>
        </w:rPr>
        <w:t>Hong Kong Institute of Certified Public Accountants (HKICPA)</w:t>
      </w:r>
    </w:p>
    <w:p w:rsidR="00961C10" w:rsidRPr="00A17052" w:rsidRDefault="00961C10" w:rsidP="00961C10">
      <w:pPr>
        <w:spacing w:line="400" w:lineRule="exact"/>
        <w:rPr>
          <w:lang w:eastAsia="zh-HK"/>
        </w:rPr>
      </w:pPr>
      <w:r w:rsidRPr="00A17052">
        <w:rPr>
          <w:lang w:eastAsia="zh-HK"/>
        </w:rPr>
        <w:t>01/201</w:t>
      </w:r>
      <w:r>
        <w:rPr>
          <w:rFonts w:hint="eastAsia"/>
        </w:rPr>
        <w:t>5</w:t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rFonts w:hint="eastAsia"/>
        </w:rPr>
        <w:t>P</w:t>
      </w:r>
      <w:r>
        <w:rPr>
          <w:rFonts w:hint="eastAsia"/>
          <w:lang w:eastAsia="zh-HK"/>
        </w:rPr>
        <w:t xml:space="preserve">assed Part I of </w:t>
      </w:r>
      <w:r w:rsidRPr="00A17052">
        <w:rPr>
          <w:lang w:eastAsia="zh-HK"/>
        </w:rPr>
        <w:t>Financial Risk Manager (FRM)</w:t>
      </w:r>
      <w:r>
        <w:rPr>
          <w:lang w:eastAsia="zh-HK"/>
        </w:rPr>
        <w:t xml:space="preserve">, </w:t>
      </w:r>
    </w:p>
    <w:p w:rsidR="00961C10" w:rsidRPr="005850B4" w:rsidRDefault="00961C10" w:rsidP="00961C10">
      <w:pPr>
        <w:spacing w:line="400" w:lineRule="exact"/>
        <w:rPr>
          <w:lang w:eastAsia="zh-HK"/>
        </w:rPr>
      </w:pPr>
      <w:r w:rsidRPr="00A17052">
        <w:rPr>
          <w:lang w:eastAsia="zh-HK"/>
        </w:rPr>
        <w:tab/>
      </w:r>
      <w:r w:rsidRPr="00A17052">
        <w:rPr>
          <w:lang w:eastAsia="zh-HK"/>
        </w:rPr>
        <w:tab/>
      </w:r>
      <w:r w:rsidRPr="00A17052">
        <w:rPr>
          <w:lang w:eastAsia="zh-HK"/>
        </w:rPr>
        <w:tab/>
      </w:r>
      <w:r w:rsidRPr="00A17052">
        <w:rPr>
          <w:lang w:eastAsia="zh-HK"/>
        </w:rPr>
        <w:tab/>
      </w:r>
      <w:r w:rsidRPr="00A17052">
        <w:rPr>
          <w:lang w:eastAsia="zh-HK"/>
        </w:rPr>
        <w:tab/>
        <w:t>Global Association of Risk Professionals (GARP)</w:t>
      </w:r>
    </w:p>
    <w:p w:rsidR="000134BF" w:rsidRPr="00A17052" w:rsidRDefault="000134BF" w:rsidP="000134BF">
      <w:pPr>
        <w:spacing w:line="400" w:lineRule="exact"/>
        <w:rPr>
          <w:lang w:eastAsia="zh-HK"/>
        </w:rPr>
      </w:pPr>
    </w:p>
    <w:p w:rsidR="00216834" w:rsidRPr="00F23E91" w:rsidRDefault="00BD6FB0" w:rsidP="00216834">
      <w:pPr>
        <w:spacing w:line="400" w:lineRule="exact"/>
        <w:rPr>
          <w:b/>
          <w:sz w:val="32"/>
          <w:szCs w:val="32"/>
          <w:u w:val="single"/>
        </w:rPr>
      </w:pPr>
      <w:r w:rsidRPr="00F23E91">
        <w:rPr>
          <w:b/>
          <w:sz w:val="32"/>
          <w:szCs w:val="32"/>
          <w:u w:val="single"/>
        </w:rPr>
        <w:t>Related</w:t>
      </w:r>
      <w:r w:rsidR="00216834" w:rsidRPr="00F23E91">
        <w:rPr>
          <w:b/>
          <w:sz w:val="32"/>
          <w:szCs w:val="32"/>
          <w:u w:val="single"/>
        </w:rPr>
        <w:t xml:space="preserve"> Experience</w:t>
      </w:r>
    </w:p>
    <w:p w:rsidR="00A17052" w:rsidRPr="00A17052" w:rsidRDefault="00A17052" w:rsidP="00216834">
      <w:pPr>
        <w:spacing w:line="400" w:lineRule="exact"/>
        <w:ind w:rightChars="-259" w:right="-622"/>
        <w:rPr>
          <w:szCs w:val="24"/>
          <w:lang w:eastAsia="zh-HK"/>
        </w:rPr>
      </w:pPr>
      <w:r w:rsidRPr="00A17052">
        <w:rPr>
          <w:lang w:eastAsia="zh-HK"/>
        </w:rPr>
        <w:t xml:space="preserve">09/2015 – </w:t>
      </w:r>
      <w:r w:rsidR="00314D44">
        <w:rPr>
          <w:lang w:eastAsia="zh-HK"/>
        </w:rPr>
        <w:t>0</w:t>
      </w:r>
      <w:r w:rsidR="00805A26">
        <w:rPr>
          <w:lang w:eastAsia="zh-HK"/>
        </w:rPr>
        <w:t>9</w:t>
      </w:r>
      <w:bookmarkStart w:id="0" w:name="_GoBack"/>
      <w:bookmarkEnd w:id="0"/>
      <w:r w:rsidR="00314D44">
        <w:rPr>
          <w:lang w:eastAsia="zh-HK"/>
        </w:rPr>
        <w:t>/2017</w:t>
      </w:r>
      <w:r w:rsidR="00314D44">
        <w:rPr>
          <w:lang w:eastAsia="zh-HK"/>
        </w:rPr>
        <w:tab/>
      </w:r>
      <w:r w:rsidRPr="00A17052">
        <w:rPr>
          <w:lang w:eastAsia="zh-HK"/>
        </w:rPr>
        <w:tab/>
      </w:r>
      <w:r w:rsidRPr="00A17052">
        <w:rPr>
          <w:lang w:eastAsia="zh-HK"/>
        </w:rPr>
        <w:tab/>
        <w:t>Financial Accountant</w:t>
      </w:r>
      <w:r w:rsidRPr="00A17052">
        <w:rPr>
          <w:lang w:eastAsia="zh-HK"/>
        </w:rPr>
        <w:tab/>
      </w:r>
      <w:r w:rsidR="00F7761E">
        <w:rPr>
          <w:lang w:eastAsia="zh-HK"/>
        </w:rPr>
        <w:tab/>
        <w:t xml:space="preserve">  </w:t>
      </w:r>
      <w:r w:rsidR="00686F78">
        <w:rPr>
          <w:lang w:eastAsia="zh-HK"/>
        </w:rPr>
        <w:tab/>
      </w:r>
      <w:r w:rsidR="00686F78">
        <w:rPr>
          <w:lang w:eastAsia="zh-HK"/>
        </w:rPr>
        <w:tab/>
      </w:r>
      <w:r w:rsidR="00686F78">
        <w:rPr>
          <w:lang w:eastAsia="zh-HK"/>
        </w:rPr>
        <w:tab/>
      </w:r>
      <w:r w:rsidR="00F7761E" w:rsidRPr="00A17052">
        <w:rPr>
          <w:bCs/>
          <w:i/>
          <w:szCs w:val="24"/>
        </w:rPr>
        <w:t xml:space="preserve">Intertrust </w:t>
      </w:r>
      <w:r w:rsidR="00686F78">
        <w:rPr>
          <w:bCs/>
          <w:i/>
          <w:szCs w:val="24"/>
        </w:rPr>
        <w:t>Hong Kong</w:t>
      </w:r>
      <w:r w:rsidR="00F7761E" w:rsidRPr="00A17052">
        <w:rPr>
          <w:bCs/>
          <w:i/>
          <w:szCs w:val="24"/>
        </w:rPr>
        <w:t xml:space="preserve"> Limited</w:t>
      </w:r>
      <w:r w:rsidR="00314D44">
        <w:rPr>
          <w:lang w:eastAsia="zh-HK"/>
        </w:rPr>
        <w:tab/>
      </w:r>
    </w:p>
    <w:p w:rsidR="00424A33" w:rsidRPr="00424A33" w:rsidRDefault="00424A33" w:rsidP="00315062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>
        <w:rPr>
          <w:lang w:eastAsia="zh-HK"/>
        </w:rPr>
        <w:t>Keep monitoring the KPI from time to time and alert management if the performance out of track</w:t>
      </w:r>
    </w:p>
    <w:p w:rsidR="00F7761E" w:rsidRDefault="00424A33" w:rsidP="00F7761E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>
        <w:rPr>
          <w:szCs w:val="24"/>
        </w:rPr>
        <w:t>Perform regular financial analys</w:t>
      </w:r>
      <w:r w:rsidR="00A233A9">
        <w:rPr>
          <w:szCs w:val="24"/>
        </w:rPr>
        <w:t>is reports and</w:t>
      </w:r>
      <w:r w:rsidR="00F7761E">
        <w:rPr>
          <w:szCs w:val="24"/>
        </w:rPr>
        <w:t xml:space="preserve"> upload </w:t>
      </w:r>
      <w:r w:rsidR="00A233A9">
        <w:rPr>
          <w:szCs w:val="24"/>
        </w:rPr>
        <w:t xml:space="preserve">the </w:t>
      </w:r>
      <w:r w:rsidR="00F7761E">
        <w:rPr>
          <w:szCs w:val="24"/>
        </w:rPr>
        <w:t>figure</w:t>
      </w:r>
      <w:r w:rsidR="00A233A9">
        <w:rPr>
          <w:szCs w:val="24"/>
        </w:rPr>
        <w:t>s</w:t>
      </w:r>
      <w:r w:rsidR="00F7761E">
        <w:rPr>
          <w:szCs w:val="24"/>
        </w:rPr>
        <w:t xml:space="preserve"> to SAP</w:t>
      </w:r>
    </w:p>
    <w:p w:rsidR="0067433C" w:rsidRPr="0067433C" w:rsidRDefault="0060017E" w:rsidP="0067433C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>
        <w:rPr>
          <w:szCs w:val="24"/>
        </w:rPr>
        <w:t>Perform a</w:t>
      </w:r>
      <w:r w:rsidR="0067433C" w:rsidRPr="00424A33">
        <w:rPr>
          <w:szCs w:val="24"/>
        </w:rPr>
        <w:t>nnual</w:t>
      </w:r>
      <w:r w:rsidR="0016735B">
        <w:rPr>
          <w:szCs w:val="24"/>
        </w:rPr>
        <w:t>ly</w:t>
      </w:r>
      <w:r w:rsidR="0067433C" w:rsidRPr="00424A33">
        <w:rPr>
          <w:szCs w:val="24"/>
        </w:rPr>
        <w:t xml:space="preserve"> </w:t>
      </w:r>
      <w:r w:rsidR="0067433C">
        <w:rPr>
          <w:szCs w:val="24"/>
        </w:rPr>
        <w:t>budget</w:t>
      </w:r>
      <w:r>
        <w:rPr>
          <w:szCs w:val="24"/>
        </w:rPr>
        <w:t>ing</w:t>
      </w:r>
      <w:r w:rsidR="0067433C">
        <w:rPr>
          <w:szCs w:val="24"/>
        </w:rPr>
        <w:t xml:space="preserve"> and </w:t>
      </w:r>
      <w:r w:rsidR="0016735B">
        <w:rPr>
          <w:szCs w:val="24"/>
        </w:rPr>
        <w:t xml:space="preserve">quarterly </w:t>
      </w:r>
      <w:r>
        <w:rPr>
          <w:szCs w:val="24"/>
        </w:rPr>
        <w:t>forecasting</w:t>
      </w:r>
    </w:p>
    <w:p w:rsidR="00F7761E" w:rsidRDefault="00F7761E" w:rsidP="00F7761E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 w:rsidRPr="00A17052">
        <w:rPr>
          <w:szCs w:val="24"/>
        </w:rPr>
        <w:t>Monitor invoicing process and coordinate recurring billing process</w:t>
      </w:r>
    </w:p>
    <w:p w:rsidR="00F7761E" w:rsidRPr="00F7761E" w:rsidRDefault="00F7761E" w:rsidP="00F7761E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 w:rsidRPr="00A17052">
        <w:rPr>
          <w:szCs w:val="24"/>
        </w:rPr>
        <w:t>Ensure data integrity and participate in development projects for various systems</w:t>
      </w:r>
    </w:p>
    <w:p w:rsidR="00A17052" w:rsidRPr="00A17052" w:rsidRDefault="00A17052" w:rsidP="004B0592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 w:rsidRPr="00A17052">
        <w:rPr>
          <w:szCs w:val="24"/>
        </w:rPr>
        <w:t xml:space="preserve">Work closely with </w:t>
      </w:r>
      <w:r w:rsidR="008D5A00">
        <w:rPr>
          <w:szCs w:val="24"/>
        </w:rPr>
        <w:t>various</w:t>
      </w:r>
      <w:r w:rsidRPr="00A17052">
        <w:rPr>
          <w:szCs w:val="24"/>
        </w:rPr>
        <w:t xml:space="preserve"> teams in the business to collect and analyze reporting requirements</w:t>
      </w:r>
    </w:p>
    <w:p w:rsidR="00F7761E" w:rsidRDefault="00F7761E" w:rsidP="00F7761E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>
        <w:rPr>
          <w:szCs w:val="24"/>
          <w:lang w:eastAsia="zh-HK"/>
        </w:rPr>
        <w:t xml:space="preserve">Perform user acceptance test in </w:t>
      </w:r>
      <w:proofErr w:type="spellStart"/>
      <w:r>
        <w:rPr>
          <w:szCs w:val="24"/>
          <w:lang w:eastAsia="zh-HK"/>
        </w:rPr>
        <w:t>ViewPoint</w:t>
      </w:r>
      <w:proofErr w:type="spellEnd"/>
      <w:r>
        <w:rPr>
          <w:szCs w:val="24"/>
          <w:lang w:eastAsia="zh-HK"/>
        </w:rPr>
        <w:t xml:space="preserve"> (VP) system &amp; Conduct end-user training</w:t>
      </w:r>
    </w:p>
    <w:p w:rsidR="005D7835" w:rsidRPr="00A17052" w:rsidRDefault="005D7835" w:rsidP="004B0592">
      <w:pPr>
        <w:numPr>
          <w:ilvl w:val="0"/>
          <w:numId w:val="11"/>
        </w:numPr>
        <w:spacing w:line="400" w:lineRule="exact"/>
        <w:ind w:rightChars="-259" w:right="-622"/>
        <w:rPr>
          <w:szCs w:val="24"/>
          <w:lang w:eastAsia="zh-HK"/>
        </w:rPr>
      </w:pPr>
      <w:r>
        <w:rPr>
          <w:szCs w:val="24"/>
        </w:rPr>
        <w:t>Treasurer of Corporate Social Responsibility (CSR) Committee</w:t>
      </w:r>
    </w:p>
    <w:p w:rsidR="00B847C1" w:rsidRPr="005D7835" w:rsidRDefault="00B847C1" w:rsidP="00216834">
      <w:pPr>
        <w:spacing w:line="400" w:lineRule="exact"/>
        <w:ind w:rightChars="-259" w:right="-622"/>
        <w:rPr>
          <w:lang w:eastAsia="zh-HK"/>
        </w:rPr>
      </w:pPr>
      <w:r w:rsidRPr="00A17052">
        <w:rPr>
          <w:b/>
          <w:lang w:eastAsia="zh-HK"/>
        </w:rPr>
        <w:t>Achievement:</w:t>
      </w:r>
      <w:r w:rsidR="005D7835">
        <w:rPr>
          <w:b/>
          <w:lang w:eastAsia="zh-HK"/>
        </w:rPr>
        <w:t xml:space="preserve"> </w:t>
      </w:r>
      <w:r w:rsidR="00CE063D">
        <w:rPr>
          <w:lang w:eastAsia="zh-HK"/>
        </w:rPr>
        <w:t>P</w:t>
      </w:r>
      <w:r w:rsidR="005D7835">
        <w:rPr>
          <w:lang w:eastAsia="zh-HK"/>
        </w:rPr>
        <w:t>erform management account</w:t>
      </w:r>
      <w:r w:rsidR="00C55774">
        <w:rPr>
          <w:lang w:eastAsia="zh-HK"/>
        </w:rPr>
        <w:t>ing</w:t>
      </w:r>
      <w:r w:rsidR="005D7835">
        <w:rPr>
          <w:lang w:eastAsia="zh-HK"/>
        </w:rPr>
        <w:t xml:space="preserve"> &amp; financial analysis</w:t>
      </w:r>
      <w:r w:rsidR="00A233A9">
        <w:rPr>
          <w:lang w:eastAsia="zh-HK"/>
        </w:rPr>
        <w:t xml:space="preserve"> duties</w:t>
      </w:r>
    </w:p>
    <w:p w:rsidR="00B847C1" w:rsidRPr="00A17052" w:rsidRDefault="00B847C1" w:rsidP="00216834">
      <w:pPr>
        <w:spacing w:line="400" w:lineRule="exact"/>
        <w:ind w:rightChars="-259" w:right="-622"/>
        <w:rPr>
          <w:lang w:eastAsia="zh-HK"/>
        </w:rPr>
      </w:pPr>
    </w:p>
    <w:p w:rsidR="00573CB9" w:rsidRDefault="00573CB9" w:rsidP="00216834">
      <w:pPr>
        <w:spacing w:line="400" w:lineRule="exact"/>
        <w:ind w:rightChars="-259" w:right="-622"/>
        <w:rPr>
          <w:lang w:eastAsia="zh-HK"/>
        </w:rPr>
      </w:pPr>
    </w:p>
    <w:p w:rsidR="00B76890" w:rsidRPr="00A17052" w:rsidRDefault="00B76890" w:rsidP="00216834">
      <w:pPr>
        <w:spacing w:line="400" w:lineRule="exact"/>
        <w:ind w:rightChars="-259" w:right="-622"/>
        <w:rPr>
          <w:lang w:eastAsia="zh-HK"/>
        </w:rPr>
      </w:pPr>
      <w:r w:rsidRPr="00A17052">
        <w:rPr>
          <w:lang w:eastAsia="zh-HK"/>
        </w:rPr>
        <w:lastRenderedPageBreak/>
        <w:t xml:space="preserve">07/2015 – </w:t>
      </w:r>
      <w:r w:rsidR="00A17052" w:rsidRPr="00A17052">
        <w:rPr>
          <w:lang w:eastAsia="zh-HK"/>
        </w:rPr>
        <w:t>09/2015</w:t>
      </w:r>
      <w:r w:rsidRPr="00A17052">
        <w:rPr>
          <w:lang w:eastAsia="zh-HK"/>
        </w:rPr>
        <w:tab/>
      </w:r>
      <w:r w:rsidRPr="00A17052">
        <w:rPr>
          <w:lang w:eastAsia="zh-HK"/>
        </w:rPr>
        <w:tab/>
        <w:t xml:space="preserve">Assistant Accounting </w:t>
      </w:r>
      <w:r w:rsidR="00573CB9">
        <w:rPr>
          <w:lang w:eastAsia="zh-HK"/>
        </w:rPr>
        <w:t>Officer</w:t>
      </w:r>
      <w:r w:rsidR="00573CB9">
        <w:rPr>
          <w:lang w:eastAsia="zh-HK"/>
        </w:rPr>
        <w:tab/>
      </w:r>
      <w:r w:rsidR="002F1CED">
        <w:rPr>
          <w:lang w:eastAsia="zh-HK"/>
        </w:rPr>
        <w:tab/>
      </w:r>
      <w:r w:rsidR="002F1CED">
        <w:rPr>
          <w:lang w:eastAsia="zh-HK"/>
        </w:rPr>
        <w:tab/>
      </w:r>
      <w:r w:rsidR="002F1CED">
        <w:rPr>
          <w:lang w:eastAsia="zh-HK"/>
        </w:rPr>
        <w:tab/>
      </w:r>
      <w:r w:rsidR="002F1CED">
        <w:rPr>
          <w:lang w:eastAsia="zh-HK"/>
        </w:rPr>
        <w:tab/>
      </w:r>
      <w:r w:rsidR="002F1CED">
        <w:rPr>
          <w:lang w:eastAsia="zh-HK"/>
        </w:rPr>
        <w:tab/>
        <w:t xml:space="preserve">  </w:t>
      </w:r>
      <w:r w:rsidR="002F1CED" w:rsidRPr="00A17052">
        <w:rPr>
          <w:i/>
          <w:lang w:eastAsia="zh-HK"/>
        </w:rPr>
        <w:t>Evangel Hospital</w:t>
      </w:r>
    </w:p>
    <w:p w:rsidR="00216834" w:rsidRPr="00A17052" w:rsidRDefault="00216834" w:rsidP="00216834">
      <w:pPr>
        <w:spacing w:line="400" w:lineRule="exact"/>
        <w:ind w:rightChars="-259" w:right="-622"/>
        <w:rPr>
          <w:lang w:eastAsia="zh-HK"/>
        </w:rPr>
      </w:pPr>
      <w:r w:rsidRPr="00A17052">
        <w:rPr>
          <w:lang w:eastAsia="zh-HK"/>
        </w:rPr>
        <w:t>12</w:t>
      </w:r>
      <w:r w:rsidRPr="00A17052">
        <w:t>/201</w:t>
      </w:r>
      <w:r w:rsidRPr="00A17052">
        <w:rPr>
          <w:lang w:eastAsia="zh-HK"/>
        </w:rPr>
        <w:t>2</w:t>
      </w:r>
      <w:r w:rsidRPr="00A17052">
        <w:t xml:space="preserve"> – </w:t>
      </w:r>
      <w:r w:rsidR="00F0316A" w:rsidRPr="00A17052">
        <w:rPr>
          <w:lang w:eastAsia="zh-HK"/>
        </w:rPr>
        <w:t>06/2015</w:t>
      </w:r>
      <w:r w:rsidR="00F0316A" w:rsidRPr="00A17052">
        <w:rPr>
          <w:lang w:eastAsia="zh-HK"/>
        </w:rPr>
        <w:tab/>
      </w:r>
      <w:r w:rsidR="00F0316A" w:rsidRPr="00A17052">
        <w:rPr>
          <w:lang w:eastAsia="zh-HK"/>
        </w:rPr>
        <w:tab/>
        <w:t>Accounting Assistant</w:t>
      </w:r>
      <w:r w:rsidR="00F0316A" w:rsidRPr="00A17052">
        <w:rPr>
          <w:lang w:eastAsia="zh-HK"/>
        </w:rPr>
        <w:tab/>
      </w:r>
      <w:r w:rsidR="00F0316A" w:rsidRPr="00A17052">
        <w:rPr>
          <w:lang w:eastAsia="zh-HK"/>
        </w:rPr>
        <w:tab/>
      </w:r>
      <w:r w:rsidR="00F0316A" w:rsidRPr="00A17052">
        <w:rPr>
          <w:lang w:eastAsia="zh-HK"/>
        </w:rPr>
        <w:tab/>
      </w:r>
      <w:r w:rsidR="00F0316A" w:rsidRPr="00A17052">
        <w:rPr>
          <w:lang w:eastAsia="zh-HK"/>
        </w:rPr>
        <w:tab/>
      </w:r>
      <w:r w:rsidR="00F0316A" w:rsidRPr="00A17052">
        <w:rPr>
          <w:lang w:eastAsia="zh-HK"/>
        </w:rPr>
        <w:tab/>
      </w:r>
      <w:r w:rsidR="00F0316A" w:rsidRPr="00A17052">
        <w:rPr>
          <w:lang w:eastAsia="zh-HK"/>
        </w:rPr>
        <w:tab/>
      </w:r>
      <w:r w:rsidR="00F0316A" w:rsidRPr="00A17052">
        <w:rPr>
          <w:lang w:eastAsia="zh-HK"/>
        </w:rPr>
        <w:tab/>
        <w:t xml:space="preserve">   </w:t>
      </w:r>
    </w:p>
    <w:p w:rsidR="00782779" w:rsidRPr="00A17052" w:rsidRDefault="00A86B62" w:rsidP="004B0592">
      <w:pPr>
        <w:numPr>
          <w:ilvl w:val="0"/>
          <w:numId w:val="12"/>
        </w:numPr>
        <w:spacing w:line="400" w:lineRule="exact"/>
      </w:pPr>
      <w:r w:rsidRPr="00A17052">
        <w:rPr>
          <w:lang w:eastAsia="zh-HK"/>
        </w:rPr>
        <w:t>In charge of</w:t>
      </w:r>
      <w:r w:rsidR="00BF247A" w:rsidRPr="00A17052">
        <w:t xml:space="preserve"> handling f</w:t>
      </w:r>
      <w:r w:rsidR="00E73D95" w:rsidRPr="00A17052">
        <w:t xml:space="preserve">ull set of account for an associate, </w:t>
      </w:r>
      <w:r w:rsidR="00216834" w:rsidRPr="00A17052">
        <w:t>including tax computation</w:t>
      </w:r>
      <w:r w:rsidR="00F0316A" w:rsidRPr="00A17052">
        <w:rPr>
          <w:lang w:eastAsia="zh-HK"/>
        </w:rPr>
        <w:t xml:space="preserve"> &amp; treasury management </w:t>
      </w:r>
      <w:r w:rsidR="00BF247A" w:rsidRPr="00A17052">
        <w:t>plus month</w:t>
      </w:r>
      <w:r w:rsidR="00F53D32" w:rsidRPr="00A17052">
        <w:rPr>
          <w:lang w:eastAsia="zh-HK"/>
        </w:rPr>
        <w:t>-</w:t>
      </w:r>
      <w:r w:rsidR="00BF247A" w:rsidRPr="00A17052">
        <w:t xml:space="preserve">end closing for </w:t>
      </w:r>
      <w:r w:rsidR="00686EF2" w:rsidRPr="00A17052">
        <w:rPr>
          <w:lang w:eastAsia="zh-HK"/>
        </w:rPr>
        <w:t>six</w:t>
      </w:r>
      <w:r w:rsidR="00BF247A" w:rsidRPr="00A17052">
        <w:t xml:space="preserve"> clinics</w:t>
      </w:r>
    </w:p>
    <w:p w:rsidR="00A17052" w:rsidRDefault="002451B8" w:rsidP="004B0592">
      <w:pPr>
        <w:numPr>
          <w:ilvl w:val="0"/>
          <w:numId w:val="12"/>
        </w:numPr>
        <w:spacing w:line="400" w:lineRule="exact"/>
      </w:pPr>
      <w:r w:rsidRPr="00A17052">
        <w:rPr>
          <w:lang w:eastAsia="zh-HK"/>
        </w:rPr>
        <w:t>Developing KPI to evaluate the success of hospital / project</w:t>
      </w:r>
    </w:p>
    <w:p w:rsidR="00BF247A" w:rsidRPr="00A17052" w:rsidRDefault="00BF247A" w:rsidP="004B0592">
      <w:pPr>
        <w:numPr>
          <w:ilvl w:val="0"/>
          <w:numId w:val="12"/>
        </w:numPr>
        <w:spacing w:line="400" w:lineRule="exact"/>
      </w:pPr>
      <w:r w:rsidRPr="00A17052">
        <w:rPr>
          <w:lang w:eastAsia="zh-HK"/>
        </w:rPr>
        <w:t xml:space="preserve">Follow up several projects e.g. Loving Simile Service, which </w:t>
      </w:r>
      <w:r w:rsidR="001D6871" w:rsidRPr="00A17052">
        <w:rPr>
          <w:lang w:eastAsia="zh-HK"/>
        </w:rPr>
        <w:t>cooperates</w:t>
      </w:r>
      <w:r w:rsidRPr="00A17052">
        <w:rPr>
          <w:lang w:eastAsia="zh-HK"/>
        </w:rPr>
        <w:t xml:space="preserve"> with the Government</w:t>
      </w:r>
      <w:r w:rsidR="00F53D32" w:rsidRPr="00A17052">
        <w:rPr>
          <w:lang w:eastAsia="zh-HK"/>
        </w:rPr>
        <w:t>, submit</w:t>
      </w:r>
      <w:r w:rsidRPr="00A17052">
        <w:rPr>
          <w:lang w:eastAsia="zh-HK"/>
        </w:rPr>
        <w:t xml:space="preserve"> periodic progress </w:t>
      </w:r>
      <w:r w:rsidR="00C12410">
        <w:rPr>
          <w:lang w:eastAsia="zh-HK"/>
        </w:rPr>
        <w:t xml:space="preserve">and </w:t>
      </w:r>
      <w:r w:rsidRPr="00A17052">
        <w:rPr>
          <w:lang w:eastAsia="zh-HK"/>
        </w:rPr>
        <w:t>audit</w:t>
      </w:r>
      <w:r w:rsidR="00E33ED2" w:rsidRPr="00A17052">
        <w:rPr>
          <w:lang w:eastAsia="zh-HK"/>
        </w:rPr>
        <w:t>or</w:t>
      </w:r>
      <w:r w:rsidRPr="00A17052">
        <w:rPr>
          <w:lang w:eastAsia="zh-HK"/>
        </w:rPr>
        <w:t xml:space="preserve"> report</w:t>
      </w:r>
      <w:r w:rsidR="00081F43" w:rsidRPr="00A17052">
        <w:rPr>
          <w:lang w:eastAsia="zh-HK"/>
        </w:rPr>
        <w:t>,</w:t>
      </w:r>
      <w:r w:rsidRPr="00A17052">
        <w:rPr>
          <w:lang w:eastAsia="zh-HK"/>
        </w:rPr>
        <w:t xml:space="preserve"> </w:t>
      </w:r>
      <w:r w:rsidR="00E33ED2" w:rsidRPr="00A17052">
        <w:rPr>
          <w:lang w:eastAsia="zh-HK"/>
        </w:rPr>
        <w:t>preform</w:t>
      </w:r>
      <w:r w:rsidRPr="00A17052">
        <w:rPr>
          <w:lang w:eastAsia="zh-HK"/>
        </w:rPr>
        <w:t xml:space="preserve"> pre</w:t>
      </w:r>
      <w:r w:rsidR="00F53D32" w:rsidRPr="00A17052">
        <w:rPr>
          <w:lang w:eastAsia="zh-HK"/>
        </w:rPr>
        <w:t>-</w:t>
      </w:r>
      <w:r w:rsidRPr="00A17052">
        <w:rPr>
          <w:lang w:eastAsia="zh-HK"/>
        </w:rPr>
        <w:t xml:space="preserve"> </w:t>
      </w:r>
      <w:r w:rsidR="00EB10E6" w:rsidRPr="00A17052">
        <w:rPr>
          <w:lang w:eastAsia="zh-HK"/>
        </w:rPr>
        <w:t>and</w:t>
      </w:r>
      <w:r w:rsidRPr="00A17052">
        <w:rPr>
          <w:lang w:eastAsia="zh-HK"/>
        </w:rPr>
        <w:t xml:space="preserve"> post-project profitability analysis</w:t>
      </w:r>
      <w:r w:rsidR="00081F43" w:rsidRPr="00A17052">
        <w:rPr>
          <w:lang w:eastAsia="zh-HK"/>
        </w:rPr>
        <w:t>.</w:t>
      </w:r>
    </w:p>
    <w:p w:rsidR="00F0316A" w:rsidRPr="00A17052" w:rsidRDefault="00E60ABD" w:rsidP="004B0592">
      <w:pPr>
        <w:numPr>
          <w:ilvl w:val="0"/>
          <w:numId w:val="12"/>
        </w:numPr>
        <w:spacing w:line="400" w:lineRule="exact"/>
      </w:pPr>
      <w:r w:rsidRPr="00A17052">
        <w:rPr>
          <w:lang w:eastAsia="zh-HK"/>
        </w:rPr>
        <w:t>Setup policy for department operation e.g. unpresented cheque &amp; bad debt policy</w:t>
      </w:r>
    </w:p>
    <w:p w:rsidR="00E33ED2" w:rsidRPr="00A17052" w:rsidRDefault="00E33ED2" w:rsidP="004B0592">
      <w:pPr>
        <w:numPr>
          <w:ilvl w:val="0"/>
          <w:numId w:val="12"/>
        </w:numPr>
        <w:spacing w:line="400" w:lineRule="exact"/>
      </w:pPr>
      <w:r w:rsidRPr="00A17052">
        <w:t xml:space="preserve">Perform cost </w:t>
      </w:r>
      <w:r w:rsidR="00081F43" w:rsidRPr="00A17052">
        <w:t xml:space="preserve">analysis </w:t>
      </w:r>
      <w:r w:rsidR="00EB10E6" w:rsidRPr="00A17052">
        <w:rPr>
          <w:lang w:eastAsia="zh-HK"/>
        </w:rPr>
        <w:t>and</w:t>
      </w:r>
      <w:r w:rsidRPr="00A17052">
        <w:t xml:space="preserve"> pric</w:t>
      </w:r>
      <w:r w:rsidR="00081F43" w:rsidRPr="00A17052">
        <w:t>e</w:t>
      </w:r>
      <w:r w:rsidRPr="00A17052">
        <w:t xml:space="preserve"> </w:t>
      </w:r>
      <w:r w:rsidR="00081F43" w:rsidRPr="00A17052">
        <w:t>setting</w:t>
      </w:r>
      <w:r w:rsidRPr="00A17052">
        <w:t xml:space="preserve"> </w:t>
      </w:r>
      <w:r w:rsidR="00081F43" w:rsidRPr="00A17052">
        <w:t>of</w:t>
      </w:r>
      <w:r w:rsidRPr="00A17052">
        <w:t xml:space="preserve"> </w:t>
      </w:r>
      <w:r w:rsidR="00CF6340" w:rsidRPr="00A17052">
        <w:t>outpatient service</w:t>
      </w:r>
      <w:r w:rsidR="00081F43" w:rsidRPr="00A17052">
        <w:t>s</w:t>
      </w:r>
      <w:r w:rsidR="00CF6340" w:rsidRPr="00A17052">
        <w:t xml:space="preserve"> and </w:t>
      </w:r>
      <w:r w:rsidR="00081F43" w:rsidRPr="00A17052">
        <w:t xml:space="preserve">surgery </w:t>
      </w:r>
      <w:r w:rsidRPr="00A17052">
        <w:t>package price</w:t>
      </w:r>
      <w:r w:rsidR="00CF6340" w:rsidRPr="00A17052">
        <w:t xml:space="preserve"> </w:t>
      </w:r>
      <w:r w:rsidRPr="00A17052">
        <w:rPr>
          <w:lang w:eastAsia="zh-HK"/>
        </w:rPr>
        <w:t>e.g. “Cleft Lip &amp; Palate Treatment”</w:t>
      </w:r>
      <w:r w:rsidR="00F0316A" w:rsidRPr="00A17052">
        <w:rPr>
          <w:lang w:eastAsia="zh-HK"/>
        </w:rPr>
        <w:t>.</w:t>
      </w:r>
    </w:p>
    <w:p w:rsidR="00CF6340" w:rsidRPr="00A17052" w:rsidRDefault="00CF6340" w:rsidP="004B0592">
      <w:pPr>
        <w:numPr>
          <w:ilvl w:val="0"/>
          <w:numId w:val="12"/>
        </w:numPr>
        <w:spacing w:line="400" w:lineRule="exact"/>
      </w:pPr>
      <w:r w:rsidRPr="00A17052">
        <w:t xml:space="preserve">Perform yearly </w:t>
      </w:r>
      <w:r w:rsidR="008F145F" w:rsidRPr="00A17052">
        <w:t>hospital P&amp;L &amp; Cash Flow budget &amp;</w:t>
      </w:r>
      <w:r w:rsidR="000030CB" w:rsidRPr="00A17052">
        <w:t xml:space="preserve"> monthly forecast</w:t>
      </w:r>
    </w:p>
    <w:p w:rsidR="001D6871" w:rsidRPr="00A17052" w:rsidRDefault="000030CB" w:rsidP="004B0592">
      <w:pPr>
        <w:numPr>
          <w:ilvl w:val="0"/>
          <w:numId w:val="12"/>
        </w:numPr>
        <w:spacing w:line="400" w:lineRule="exact"/>
        <w:rPr>
          <w:b/>
          <w:lang w:eastAsia="zh-HK"/>
        </w:rPr>
      </w:pPr>
      <w:r w:rsidRPr="00A17052">
        <w:t>Perform quarterly internal audit including work-flow analysis and improvement suggestions</w:t>
      </w:r>
    </w:p>
    <w:p w:rsidR="00216834" w:rsidRPr="00A17052" w:rsidRDefault="000030CB" w:rsidP="000C1B7E">
      <w:pPr>
        <w:spacing w:line="400" w:lineRule="exact"/>
        <w:rPr>
          <w:b/>
          <w:lang w:eastAsia="zh-HK"/>
        </w:rPr>
      </w:pPr>
      <w:r w:rsidRPr="00A17052">
        <w:rPr>
          <w:b/>
          <w:lang w:eastAsia="zh-HK"/>
        </w:rPr>
        <w:t xml:space="preserve">Achievement: </w:t>
      </w:r>
      <w:r w:rsidR="00FE57AF" w:rsidRPr="00A17052">
        <w:rPr>
          <w:b/>
          <w:lang w:eastAsia="zh-HK"/>
        </w:rPr>
        <w:t xml:space="preserve">Gain </w:t>
      </w:r>
      <w:r w:rsidR="00173531" w:rsidRPr="00A17052">
        <w:rPr>
          <w:b/>
          <w:lang w:eastAsia="zh-HK"/>
        </w:rPr>
        <w:t>a</w:t>
      </w:r>
      <w:r w:rsidR="000C1B7E" w:rsidRPr="00A17052">
        <w:rPr>
          <w:b/>
          <w:lang w:eastAsia="zh-HK"/>
        </w:rPr>
        <w:t>ppreciation of</w:t>
      </w:r>
      <w:r w:rsidRPr="00A17052">
        <w:rPr>
          <w:b/>
          <w:lang w:eastAsia="zh-HK"/>
        </w:rPr>
        <w:t xml:space="preserve"> the quality </w:t>
      </w:r>
      <w:r w:rsidR="000C1B7E" w:rsidRPr="00A17052">
        <w:rPr>
          <w:b/>
          <w:lang w:eastAsia="zh-HK"/>
        </w:rPr>
        <w:t>in</w:t>
      </w:r>
      <w:r w:rsidRPr="00A17052">
        <w:rPr>
          <w:b/>
          <w:lang w:eastAsia="zh-HK"/>
        </w:rPr>
        <w:t xml:space="preserve"> the </w:t>
      </w:r>
      <w:r w:rsidR="00A86B62" w:rsidRPr="00A17052">
        <w:rPr>
          <w:b/>
          <w:lang w:eastAsia="zh-HK"/>
        </w:rPr>
        <w:t>internal audit report from the Board of D</w:t>
      </w:r>
      <w:r w:rsidRPr="00A17052">
        <w:rPr>
          <w:b/>
          <w:lang w:eastAsia="zh-HK"/>
        </w:rPr>
        <w:t xml:space="preserve">irector </w:t>
      </w:r>
      <w:r w:rsidR="00A86B62" w:rsidRPr="00A17052">
        <w:rPr>
          <w:b/>
          <w:lang w:eastAsia="zh-HK"/>
        </w:rPr>
        <w:t xml:space="preserve">formed by </w:t>
      </w:r>
      <w:r w:rsidRPr="00A17052">
        <w:rPr>
          <w:b/>
          <w:lang w:eastAsia="zh-HK"/>
        </w:rPr>
        <w:t>doctor, lawyer and accountant</w:t>
      </w:r>
    </w:p>
    <w:p w:rsidR="000134BF" w:rsidRPr="00A17052" w:rsidRDefault="000134BF" w:rsidP="00216834">
      <w:pPr>
        <w:spacing w:line="400" w:lineRule="exact"/>
        <w:ind w:rightChars="-259" w:right="-622"/>
        <w:rPr>
          <w:lang w:eastAsia="zh-HK"/>
        </w:rPr>
      </w:pPr>
    </w:p>
    <w:p w:rsidR="00216834" w:rsidRPr="00A17052" w:rsidRDefault="00216834" w:rsidP="00216834">
      <w:pPr>
        <w:spacing w:line="400" w:lineRule="exact"/>
        <w:ind w:rightChars="-259" w:right="-622"/>
        <w:rPr>
          <w:lang w:eastAsia="zh-HK"/>
        </w:rPr>
      </w:pPr>
      <w:r w:rsidRPr="00A17052">
        <w:rPr>
          <w:lang w:eastAsia="zh-HK"/>
        </w:rPr>
        <w:t>11</w:t>
      </w:r>
      <w:r w:rsidRPr="00A17052">
        <w:t xml:space="preserve">/2011 – </w:t>
      </w:r>
      <w:r w:rsidR="004C665C" w:rsidRPr="00A17052">
        <w:t>0</w:t>
      </w:r>
      <w:r w:rsidR="00F53D32" w:rsidRPr="00A17052">
        <w:rPr>
          <w:lang w:eastAsia="zh-HK"/>
        </w:rPr>
        <w:t>9</w:t>
      </w:r>
      <w:r w:rsidRPr="00A17052">
        <w:t>/201</w:t>
      </w:r>
      <w:r w:rsidRPr="00A17052">
        <w:rPr>
          <w:lang w:eastAsia="zh-HK"/>
        </w:rPr>
        <w:t>2</w:t>
      </w:r>
      <w:r w:rsidR="00895C49" w:rsidRPr="00A17052">
        <w:t xml:space="preserve">   </w:t>
      </w:r>
      <w:r w:rsidR="00895C49" w:rsidRPr="00A17052">
        <w:rPr>
          <w:lang w:eastAsia="zh-HK"/>
        </w:rPr>
        <w:tab/>
      </w:r>
      <w:r w:rsidRPr="00A17052">
        <w:rPr>
          <w:lang w:eastAsia="zh-HK"/>
        </w:rPr>
        <w:t>Assistant</w:t>
      </w:r>
      <w:r w:rsidRPr="00A17052">
        <w:t xml:space="preserve"> Accountant</w:t>
      </w:r>
      <w:r w:rsidRPr="00A17052">
        <w:tab/>
      </w:r>
      <w:r w:rsidRPr="00A17052">
        <w:tab/>
      </w:r>
      <w:r w:rsidRPr="00A17052">
        <w:tab/>
      </w:r>
      <w:r w:rsidRPr="00A17052">
        <w:tab/>
        <w:t xml:space="preserve">    </w:t>
      </w:r>
      <w:r w:rsidR="006845CA" w:rsidRPr="00A17052">
        <w:rPr>
          <w:lang w:eastAsia="zh-HK"/>
        </w:rPr>
        <w:t xml:space="preserve">    </w:t>
      </w:r>
      <w:r w:rsidR="00DA774A" w:rsidRPr="00A17052">
        <w:rPr>
          <w:lang w:eastAsia="zh-HK"/>
        </w:rPr>
        <w:t xml:space="preserve"> </w:t>
      </w:r>
      <w:r w:rsidRPr="00A17052">
        <w:rPr>
          <w:i/>
          <w:lang w:eastAsia="zh-HK"/>
        </w:rPr>
        <w:t>HKR International Ltd.</w:t>
      </w:r>
    </w:p>
    <w:p w:rsidR="00216834" w:rsidRPr="00A17052" w:rsidRDefault="000030CB" w:rsidP="004B0592">
      <w:pPr>
        <w:numPr>
          <w:ilvl w:val="0"/>
          <w:numId w:val="13"/>
        </w:numPr>
        <w:spacing w:line="400" w:lineRule="exact"/>
      </w:pPr>
      <w:r w:rsidRPr="00A17052">
        <w:t>Responsible for</w:t>
      </w:r>
      <w:r w:rsidRPr="00A17052">
        <w:rPr>
          <w:szCs w:val="24"/>
          <w:lang w:eastAsia="zh-HK"/>
        </w:rPr>
        <w:t xml:space="preserve"> </w:t>
      </w:r>
      <w:r w:rsidR="001D6871" w:rsidRPr="00A17052">
        <w:rPr>
          <w:szCs w:val="24"/>
          <w:lang w:eastAsia="zh-HK"/>
        </w:rPr>
        <w:t>monthly c</w:t>
      </w:r>
      <w:r w:rsidR="00E73D95" w:rsidRPr="00A17052">
        <w:rPr>
          <w:szCs w:val="24"/>
          <w:lang w:eastAsia="zh-HK"/>
        </w:rPr>
        <w:t xml:space="preserve">onsolidated financial statement of foreign subsidiaries in </w:t>
      </w:r>
      <w:r w:rsidR="001D6871" w:rsidRPr="00A17052">
        <w:rPr>
          <w:szCs w:val="24"/>
          <w:lang w:eastAsia="zh-HK"/>
        </w:rPr>
        <w:t>kit</w:t>
      </w:r>
      <w:r w:rsidR="00E73D95" w:rsidRPr="00A17052">
        <w:rPr>
          <w:szCs w:val="24"/>
          <w:lang w:eastAsia="zh-HK"/>
        </w:rPr>
        <w:t xml:space="preserve">chenware </w:t>
      </w:r>
      <w:r w:rsidR="001D6871" w:rsidRPr="00A17052">
        <w:rPr>
          <w:szCs w:val="24"/>
          <w:lang w:eastAsia="zh-HK"/>
        </w:rPr>
        <w:t>d</w:t>
      </w:r>
      <w:r w:rsidR="00E73D95" w:rsidRPr="00A17052">
        <w:rPr>
          <w:szCs w:val="24"/>
          <w:lang w:eastAsia="zh-HK"/>
        </w:rPr>
        <w:t>ivision</w:t>
      </w:r>
      <w:r w:rsidRPr="00A17052">
        <w:rPr>
          <w:szCs w:val="24"/>
          <w:lang w:eastAsia="zh-HK"/>
        </w:rPr>
        <w:t xml:space="preserve"> and financial reporting </w:t>
      </w:r>
      <w:r w:rsidR="00912E5C">
        <w:rPr>
          <w:szCs w:val="24"/>
          <w:lang w:eastAsia="zh-HK"/>
        </w:rPr>
        <w:t xml:space="preserve">of HK subsidiaries </w:t>
      </w:r>
      <w:r w:rsidR="00E73D95" w:rsidRPr="00A17052">
        <w:t>in</w:t>
      </w:r>
      <w:r w:rsidR="002E6631" w:rsidRPr="00A17052">
        <w:t xml:space="preserve"> </w:t>
      </w:r>
      <w:r w:rsidR="001D6871" w:rsidRPr="00A17052">
        <w:t>h</w:t>
      </w:r>
      <w:r w:rsidR="002E6631" w:rsidRPr="00A17052">
        <w:t xml:space="preserve">ealth </w:t>
      </w:r>
      <w:r w:rsidR="001D6871" w:rsidRPr="00A17052">
        <w:t>c</w:t>
      </w:r>
      <w:r w:rsidR="002E6631" w:rsidRPr="00A17052">
        <w:t xml:space="preserve">are </w:t>
      </w:r>
      <w:r w:rsidR="001D6871" w:rsidRPr="00A17052">
        <w:t>d</w:t>
      </w:r>
      <w:r w:rsidR="002E6631" w:rsidRPr="00A17052">
        <w:t>ivision</w:t>
      </w:r>
    </w:p>
    <w:p w:rsidR="00216834" w:rsidRPr="00A17052" w:rsidRDefault="00141ECF" w:rsidP="00216834">
      <w:pPr>
        <w:spacing w:line="400" w:lineRule="exact"/>
        <w:ind w:rightChars="-259" w:right="-622"/>
        <w:rPr>
          <w:lang w:eastAsia="zh-HK"/>
        </w:rPr>
      </w:pPr>
      <w:r w:rsidRPr="00A17052">
        <w:rPr>
          <w:b/>
          <w:lang w:eastAsia="zh-HK"/>
        </w:rPr>
        <w:t xml:space="preserve">Achievement: </w:t>
      </w:r>
      <w:r w:rsidR="00663409" w:rsidRPr="00A17052">
        <w:rPr>
          <w:b/>
          <w:lang w:eastAsia="zh-HK"/>
        </w:rPr>
        <w:t>Take part and obtain practical knowledge to handle</w:t>
      </w:r>
      <w:r w:rsidR="00F827F9" w:rsidRPr="00A17052">
        <w:rPr>
          <w:b/>
          <w:lang w:eastAsia="zh-HK"/>
        </w:rPr>
        <w:t xml:space="preserve"> a</w:t>
      </w:r>
      <w:r w:rsidRPr="00A17052">
        <w:rPr>
          <w:b/>
          <w:lang w:eastAsia="zh-HK"/>
        </w:rPr>
        <w:t xml:space="preserve"> c</w:t>
      </w:r>
      <w:r w:rsidRPr="00A17052">
        <w:rPr>
          <w:b/>
          <w:szCs w:val="24"/>
          <w:lang w:eastAsia="zh-HK"/>
        </w:rPr>
        <w:t>onsolidated financial statement</w:t>
      </w:r>
    </w:p>
    <w:p w:rsidR="00141ECF" w:rsidRPr="00A17052" w:rsidRDefault="00141ECF" w:rsidP="00216834">
      <w:pPr>
        <w:spacing w:line="400" w:lineRule="exact"/>
        <w:ind w:rightChars="-259" w:right="-622"/>
      </w:pPr>
    </w:p>
    <w:p w:rsidR="00216834" w:rsidRPr="00A17052" w:rsidRDefault="00216834" w:rsidP="00216834">
      <w:pPr>
        <w:spacing w:line="400" w:lineRule="exact"/>
        <w:ind w:rightChars="-259" w:right="-622"/>
      </w:pPr>
      <w:r w:rsidRPr="00A17052">
        <w:t>04/2011 – 1</w:t>
      </w:r>
      <w:r w:rsidRPr="00A17052">
        <w:rPr>
          <w:lang w:eastAsia="zh-HK"/>
        </w:rPr>
        <w:t>1</w:t>
      </w:r>
      <w:r w:rsidRPr="00A17052">
        <w:t xml:space="preserve">/2011     </w:t>
      </w:r>
      <w:r w:rsidR="006C230A" w:rsidRPr="00A17052">
        <w:t>Accountant (Contract)</w:t>
      </w:r>
      <w:r w:rsidRPr="00A17052">
        <w:tab/>
      </w:r>
      <w:r w:rsidRPr="00A17052">
        <w:tab/>
      </w:r>
      <w:r w:rsidRPr="00A17052">
        <w:tab/>
        <w:t xml:space="preserve">    </w:t>
      </w:r>
      <w:r w:rsidR="00DA774A" w:rsidRPr="00A17052">
        <w:t xml:space="preserve"> </w:t>
      </w:r>
      <w:r w:rsidR="006C230A" w:rsidRPr="00A17052">
        <w:tab/>
        <w:t xml:space="preserve"> </w:t>
      </w:r>
      <w:r w:rsidRPr="00A17052">
        <w:rPr>
          <w:i/>
        </w:rPr>
        <w:t>Wealth Blooming (HK) Ltd</w:t>
      </w:r>
      <w:r w:rsidRPr="00A17052">
        <w:t>.</w:t>
      </w:r>
    </w:p>
    <w:p w:rsidR="00141ECF" w:rsidRPr="00A17052" w:rsidRDefault="00141ECF" w:rsidP="004B0592">
      <w:pPr>
        <w:numPr>
          <w:ilvl w:val="0"/>
          <w:numId w:val="14"/>
        </w:numPr>
        <w:spacing w:line="400" w:lineRule="exact"/>
        <w:ind w:rightChars="-259" w:right="-622"/>
      </w:pPr>
      <w:r w:rsidRPr="00A17052">
        <w:t>Responsible for m</w:t>
      </w:r>
      <w:r w:rsidR="002E6631" w:rsidRPr="00A17052">
        <w:t>onthly f</w:t>
      </w:r>
      <w:r w:rsidR="00216834" w:rsidRPr="00A17052">
        <w:t>inancial reporting</w:t>
      </w:r>
      <w:r w:rsidRPr="00A17052">
        <w:t>,</w:t>
      </w:r>
      <w:r w:rsidR="00E73D95" w:rsidRPr="00A17052">
        <w:t xml:space="preserve"> cash flow management</w:t>
      </w:r>
      <w:r w:rsidR="000C1B7E" w:rsidRPr="00A17052">
        <w:t>,</w:t>
      </w:r>
      <w:r w:rsidRPr="00A17052">
        <w:t xml:space="preserve"> </w:t>
      </w:r>
      <w:r w:rsidR="00686EF2" w:rsidRPr="00A17052">
        <w:rPr>
          <w:lang w:eastAsia="zh-HK"/>
        </w:rPr>
        <w:t>p</w:t>
      </w:r>
      <w:r w:rsidRPr="00A17052">
        <w:t xml:space="preserve">ayroll </w:t>
      </w:r>
      <w:r w:rsidR="00686EF2" w:rsidRPr="00A17052">
        <w:rPr>
          <w:lang w:eastAsia="zh-HK"/>
        </w:rPr>
        <w:t>and</w:t>
      </w:r>
      <w:r w:rsidRPr="00A17052">
        <w:t xml:space="preserve"> MPF</w:t>
      </w:r>
    </w:p>
    <w:p w:rsidR="00141ECF" w:rsidRPr="00A17052" w:rsidRDefault="00686EF2" w:rsidP="004B0592">
      <w:pPr>
        <w:numPr>
          <w:ilvl w:val="0"/>
          <w:numId w:val="14"/>
        </w:numPr>
        <w:spacing w:line="400" w:lineRule="exact"/>
      </w:pPr>
      <w:r w:rsidRPr="00A17052">
        <w:t>Liais</w:t>
      </w:r>
      <w:r w:rsidRPr="00A17052">
        <w:rPr>
          <w:lang w:eastAsia="zh-HK"/>
        </w:rPr>
        <w:t>e</w:t>
      </w:r>
      <w:r w:rsidR="00141ECF" w:rsidRPr="00A17052">
        <w:t xml:space="preserve"> with auditor for audit and tax issues</w:t>
      </w:r>
    </w:p>
    <w:p w:rsidR="00216834" w:rsidRPr="00A17052" w:rsidRDefault="00686EF2" w:rsidP="004B0592">
      <w:pPr>
        <w:numPr>
          <w:ilvl w:val="0"/>
          <w:numId w:val="14"/>
        </w:numPr>
        <w:spacing w:line="400" w:lineRule="exact"/>
        <w:rPr>
          <w:color w:val="000000"/>
          <w:sz w:val="25"/>
          <w:shd w:val="solid" w:color="FFFFFF" w:fill="auto"/>
        </w:rPr>
      </w:pPr>
      <w:r w:rsidRPr="00A17052">
        <w:rPr>
          <w:lang w:eastAsia="zh-HK"/>
        </w:rPr>
        <w:t>Provide t</w:t>
      </w:r>
      <w:r w:rsidRPr="00A17052">
        <w:t xml:space="preserve">raining </w:t>
      </w:r>
      <w:r w:rsidRPr="00A17052">
        <w:rPr>
          <w:lang w:eastAsia="zh-HK"/>
        </w:rPr>
        <w:t>and</w:t>
      </w:r>
      <w:r w:rsidR="00E73D95" w:rsidRPr="00A17052">
        <w:t xml:space="preserve"> </w:t>
      </w:r>
      <w:r w:rsidRPr="00A17052">
        <w:rPr>
          <w:lang w:eastAsia="zh-HK"/>
        </w:rPr>
        <w:t>s</w:t>
      </w:r>
      <w:r w:rsidR="00216834" w:rsidRPr="00A17052">
        <w:t xml:space="preserve">upervise staff to </w:t>
      </w:r>
      <w:r w:rsidR="00216834" w:rsidRPr="00A17052">
        <w:rPr>
          <w:lang w:eastAsia="zh-HK"/>
        </w:rPr>
        <w:t>meet tight deadline</w:t>
      </w:r>
    </w:p>
    <w:p w:rsidR="00AA5760" w:rsidRPr="00A17052" w:rsidRDefault="00AA5760" w:rsidP="004B0592">
      <w:pPr>
        <w:numPr>
          <w:ilvl w:val="0"/>
          <w:numId w:val="14"/>
        </w:numPr>
        <w:spacing w:line="400" w:lineRule="exact"/>
        <w:rPr>
          <w:color w:val="000000"/>
          <w:szCs w:val="24"/>
          <w:shd w:val="solid" w:color="FFFFFF" w:fill="auto"/>
        </w:rPr>
      </w:pPr>
      <w:r w:rsidRPr="00A17052">
        <w:rPr>
          <w:color w:val="000000"/>
          <w:szCs w:val="24"/>
          <w:shd w:val="solid" w:color="FFFFFF" w:fill="auto"/>
        </w:rPr>
        <w:t xml:space="preserve">Design </w:t>
      </w:r>
      <w:r w:rsidRPr="00A17052">
        <w:rPr>
          <w:color w:val="000000"/>
          <w:szCs w:val="24"/>
          <w:shd w:val="solid" w:color="FFFFFF" w:fill="auto"/>
          <w:lang w:eastAsia="zh-HK"/>
        </w:rPr>
        <w:t>and i</w:t>
      </w:r>
      <w:r w:rsidRPr="00A17052">
        <w:rPr>
          <w:color w:val="000000"/>
          <w:szCs w:val="24"/>
          <w:shd w:val="solid" w:color="FFFFFF" w:fill="auto"/>
        </w:rPr>
        <w:t xml:space="preserve">mplement internal control procedure </w:t>
      </w:r>
      <w:r w:rsidRPr="00A17052">
        <w:rPr>
          <w:color w:val="000000"/>
          <w:szCs w:val="24"/>
          <w:shd w:val="solid" w:color="FFFFFF" w:fill="auto"/>
          <w:lang w:eastAsia="zh-HK"/>
        </w:rPr>
        <w:t xml:space="preserve">and </w:t>
      </w:r>
      <w:r w:rsidRPr="00A17052">
        <w:rPr>
          <w:color w:val="000000"/>
          <w:szCs w:val="24"/>
          <w:shd w:val="solid" w:color="FFFFFF" w:fill="auto"/>
        </w:rPr>
        <w:t>workflow to make the operation smoothly</w:t>
      </w:r>
    </w:p>
    <w:p w:rsidR="002E6631" w:rsidRPr="00A17052" w:rsidRDefault="00141ECF" w:rsidP="00141ECF">
      <w:pPr>
        <w:spacing w:line="400" w:lineRule="exact"/>
        <w:ind w:rightChars="-259" w:right="-622"/>
        <w:rPr>
          <w:b/>
          <w:lang w:eastAsia="zh-HK"/>
        </w:rPr>
      </w:pPr>
      <w:r w:rsidRPr="00A17052">
        <w:rPr>
          <w:b/>
          <w:lang w:eastAsia="zh-HK"/>
        </w:rPr>
        <w:t>Achievement:</w:t>
      </w:r>
      <w:r w:rsidR="001D6871" w:rsidRPr="00A17052">
        <w:rPr>
          <w:b/>
          <w:lang w:eastAsia="zh-HK"/>
        </w:rPr>
        <w:t xml:space="preserve"> </w:t>
      </w:r>
      <w:r w:rsidR="00A86B62" w:rsidRPr="00A17052">
        <w:rPr>
          <w:b/>
          <w:lang w:eastAsia="zh-HK"/>
        </w:rPr>
        <w:t xml:space="preserve">Acquire the experience to be a </w:t>
      </w:r>
      <w:r w:rsidR="001B30D0" w:rsidRPr="00A17052">
        <w:rPr>
          <w:b/>
          <w:lang w:eastAsia="zh-HK"/>
        </w:rPr>
        <w:t>capable</w:t>
      </w:r>
      <w:r w:rsidR="00EB10E6" w:rsidRPr="00A17052">
        <w:rPr>
          <w:b/>
          <w:lang w:eastAsia="zh-HK"/>
        </w:rPr>
        <w:t xml:space="preserve"> </w:t>
      </w:r>
      <w:r w:rsidR="0044426F">
        <w:rPr>
          <w:b/>
          <w:lang w:eastAsia="zh-HK"/>
        </w:rPr>
        <w:t>team leader</w:t>
      </w:r>
    </w:p>
    <w:p w:rsidR="00141ECF" w:rsidRPr="00A17052" w:rsidRDefault="00141ECF" w:rsidP="00141ECF">
      <w:pPr>
        <w:spacing w:line="400" w:lineRule="exact"/>
        <w:ind w:rightChars="-259" w:right="-622"/>
      </w:pPr>
    </w:p>
    <w:p w:rsidR="002E6631" w:rsidRPr="00A17052" w:rsidRDefault="002E6631" w:rsidP="002E6631">
      <w:pPr>
        <w:spacing w:line="400" w:lineRule="exact"/>
        <w:ind w:rightChars="-259" w:right="-622"/>
      </w:pPr>
      <w:r w:rsidRPr="00A17052">
        <w:t xml:space="preserve">02/2007 – 10/2010 </w:t>
      </w:r>
      <w:r w:rsidRPr="00A17052">
        <w:tab/>
        <w:t xml:space="preserve">Accounting Assistant </w:t>
      </w:r>
      <w:r w:rsidRPr="00A17052">
        <w:tab/>
      </w:r>
      <w:r w:rsidRPr="00A17052">
        <w:tab/>
      </w:r>
      <w:r w:rsidRPr="00A17052">
        <w:tab/>
      </w:r>
      <w:r w:rsidRPr="00A17052">
        <w:tab/>
        <w:t xml:space="preserve">  </w:t>
      </w:r>
      <w:r w:rsidR="00DA774A" w:rsidRPr="00A17052">
        <w:t xml:space="preserve"> </w:t>
      </w:r>
      <w:r w:rsidRPr="00A17052">
        <w:rPr>
          <w:i/>
        </w:rPr>
        <w:t>DHL Supply Chain (HK) Ltd.</w:t>
      </w:r>
    </w:p>
    <w:p w:rsidR="00141ECF" w:rsidRPr="00A17052" w:rsidRDefault="00141ECF" w:rsidP="004B0592">
      <w:pPr>
        <w:numPr>
          <w:ilvl w:val="0"/>
          <w:numId w:val="15"/>
        </w:numPr>
        <w:spacing w:line="400" w:lineRule="exact"/>
      </w:pPr>
      <w:r w:rsidRPr="00A17052">
        <w:t>Take</w:t>
      </w:r>
      <w:r w:rsidR="006845CA" w:rsidRPr="00A17052">
        <w:rPr>
          <w:lang w:eastAsia="zh-HK"/>
        </w:rPr>
        <w:t xml:space="preserve"> </w:t>
      </w:r>
      <w:r w:rsidRPr="00A17052">
        <w:t xml:space="preserve">over </w:t>
      </w:r>
      <w:r w:rsidR="006845CA" w:rsidRPr="00A17052">
        <w:rPr>
          <w:lang w:eastAsia="zh-HK"/>
        </w:rPr>
        <w:t>the Account Payable</w:t>
      </w:r>
      <w:r w:rsidRPr="00A17052">
        <w:t xml:space="preserve"> duties </w:t>
      </w:r>
      <w:r w:rsidR="006845CA" w:rsidRPr="00A17052">
        <w:rPr>
          <w:lang w:eastAsia="zh-HK"/>
        </w:rPr>
        <w:t xml:space="preserve">of the whole company, </w:t>
      </w:r>
      <w:r w:rsidR="00D26AD2">
        <w:t>including bank reconciliation</w:t>
      </w:r>
    </w:p>
    <w:p w:rsidR="002E6631" w:rsidRPr="00A17052" w:rsidRDefault="001D6871" w:rsidP="004B0592">
      <w:pPr>
        <w:numPr>
          <w:ilvl w:val="0"/>
          <w:numId w:val="15"/>
        </w:numPr>
        <w:spacing w:line="400" w:lineRule="exact"/>
      </w:pPr>
      <w:r w:rsidRPr="00A17052">
        <w:t>Responsible for handling full set of account</w:t>
      </w:r>
      <w:r w:rsidR="00173531" w:rsidRPr="00A17052">
        <w:t xml:space="preserve"> for </w:t>
      </w:r>
      <w:r w:rsidRPr="00A17052">
        <w:t>t</w:t>
      </w:r>
      <w:r w:rsidR="002E6631" w:rsidRPr="00A17052">
        <w:t xml:space="preserve">echnology </w:t>
      </w:r>
      <w:r w:rsidR="006845CA" w:rsidRPr="00A17052">
        <w:rPr>
          <w:lang w:eastAsia="zh-HK"/>
        </w:rPr>
        <w:t>and</w:t>
      </w:r>
      <w:r w:rsidR="00173531" w:rsidRPr="00A17052">
        <w:t xml:space="preserve"> </w:t>
      </w:r>
      <w:r w:rsidRPr="00A17052">
        <w:t>s</w:t>
      </w:r>
      <w:r w:rsidR="00173531" w:rsidRPr="00A17052">
        <w:t xml:space="preserve">pare </w:t>
      </w:r>
      <w:r w:rsidRPr="00A17052">
        <w:t>p</w:t>
      </w:r>
      <w:r w:rsidR="00173531" w:rsidRPr="00A17052">
        <w:t xml:space="preserve">art </w:t>
      </w:r>
      <w:r w:rsidRPr="00A17052">
        <w:t>l</w:t>
      </w:r>
      <w:r w:rsidR="00173531" w:rsidRPr="00A17052">
        <w:t xml:space="preserve">ogistic </w:t>
      </w:r>
      <w:r w:rsidR="002E6631" w:rsidRPr="00A17052">
        <w:t>sector</w:t>
      </w:r>
      <w:r w:rsidR="006845CA" w:rsidRPr="00A17052">
        <w:rPr>
          <w:lang w:eastAsia="zh-HK"/>
        </w:rPr>
        <w:t>,</w:t>
      </w:r>
      <w:r w:rsidR="00173531" w:rsidRPr="00A17052">
        <w:t xml:space="preserve"> including </w:t>
      </w:r>
      <w:r w:rsidR="000C1B7E" w:rsidRPr="00A17052">
        <w:t>well</w:t>
      </w:r>
      <w:r w:rsidR="00173531" w:rsidRPr="00A17052">
        <w:t>-known customer’</w:t>
      </w:r>
      <w:r w:rsidR="00EB10E6" w:rsidRPr="00A17052">
        <w:t xml:space="preserve">s profitability analysis </w:t>
      </w:r>
      <w:r w:rsidR="00EB10E6" w:rsidRPr="00A17052">
        <w:rPr>
          <w:lang w:eastAsia="zh-HK"/>
        </w:rPr>
        <w:t>for</w:t>
      </w:r>
      <w:r w:rsidR="00173531" w:rsidRPr="00A17052">
        <w:t xml:space="preserve"> HP </w:t>
      </w:r>
      <w:r w:rsidR="00EB10E6" w:rsidRPr="00A17052">
        <w:rPr>
          <w:lang w:eastAsia="zh-HK"/>
        </w:rPr>
        <w:t>and</w:t>
      </w:r>
      <w:r w:rsidR="00173531" w:rsidRPr="00A17052">
        <w:t xml:space="preserve"> IBM</w:t>
      </w:r>
    </w:p>
    <w:p w:rsidR="002E6631" w:rsidRPr="00A17052" w:rsidRDefault="00173531" w:rsidP="004B0592">
      <w:pPr>
        <w:numPr>
          <w:ilvl w:val="0"/>
          <w:numId w:val="15"/>
        </w:numPr>
        <w:spacing w:line="400" w:lineRule="exact"/>
      </w:pPr>
      <w:r w:rsidRPr="00A17052">
        <w:t>Assist in f</w:t>
      </w:r>
      <w:r w:rsidR="002E6631" w:rsidRPr="00A17052">
        <w:t xml:space="preserve">inancial </w:t>
      </w:r>
      <w:r w:rsidR="006845CA" w:rsidRPr="00A17052">
        <w:rPr>
          <w:lang w:eastAsia="zh-HK"/>
        </w:rPr>
        <w:t>and</w:t>
      </w:r>
      <w:r w:rsidR="002E6631" w:rsidRPr="00A17052">
        <w:t xml:space="preserve"> </w:t>
      </w:r>
      <w:r w:rsidRPr="00A17052">
        <w:t>m</w:t>
      </w:r>
      <w:r w:rsidR="002E6631" w:rsidRPr="00A17052">
        <w:t xml:space="preserve">anagement reporting, e.g. </w:t>
      </w:r>
      <w:r w:rsidRPr="00A17052">
        <w:t xml:space="preserve">budget </w:t>
      </w:r>
      <w:r w:rsidR="002E6631" w:rsidRPr="00A17052">
        <w:t>variance report</w:t>
      </w:r>
    </w:p>
    <w:p w:rsidR="002E6631" w:rsidRPr="00A17052" w:rsidRDefault="006845CA" w:rsidP="004B0592">
      <w:pPr>
        <w:numPr>
          <w:ilvl w:val="0"/>
          <w:numId w:val="15"/>
        </w:numPr>
        <w:spacing w:line="400" w:lineRule="exact"/>
      </w:pPr>
      <w:r w:rsidRPr="00A17052">
        <w:t xml:space="preserve">Maintain fixed assets register </w:t>
      </w:r>
      <w:r w:rsidRPr="00A17052">
        <w:rPr>
          <w:lang w:eastAsia="zh-HK"/>
        </w:rPr>
        <w:t>and</w:t>
      </w:r>
      <w:r w:rsidR="002E6631" w:rsidRPr="00A17052">
        <w:t xml:space="preserve"> perform </w:t>
      </w:r>
      <w:r w:rsidRPr="00A17052">
        <w:t>stock take</w:t>
      </w:r>
    </w:p>
    <w:p w:rsidR="00F0316A" w:rsidRPr="00A17052" w:rsidRDefault="00F0316A" w:rsidP="004B0592">
      <w:pPr>
        <w:numPr>
          <w:ilvl w:val="0"/>
          <w:numId w:val="15"/>
        </w:numPr>
        <w:spacing w:line="400" w:lineRule="exact"/>
      </w:pPr>
      <w:r w:rsidRPr="00A17052">
        <w:rPr>
          <w:lang w:eastAsia="zh-HK"/>
        </w:rPr>
        <w:t xml:space="preserve">Liaise with regional office in Singapore for inter-company reconciliation </w:t>
      </w:r>
    </w:p>
    <w:p w:rsidR="002E6631" w:rsidRPr="00A17052" w:rsidRDefault="006845CA" w:rsidP="004B0592">
      <w:pPr>
        <w:numPr>
          <w:ilvl w:val="0"/>
          <w:numId w:val="15"/>
        </w:numPr>
        <w:spacing w:line="400" w:lineRule="exact"/>
      </w:pPr>
      <w:r w:rsidRPr="00A17052">
        <w:t>Liais</w:t>
      </w:r>
      <w:r w:rsidRPr="00A17052">
        <w:rPr>
          <w:lang w:eastAsia="zh-HK"/>
        </w:rPr>
        <w:t>e</w:t>
      </w:r>
      <w:r w:rsidR="002E6631" w:rsidRPr="00A17052">
        <w:t xml:space="preserve"> with auditor during interim </w:t>
      </w:r>
      <w:r w:rsidRPr="00A17052">
        <w:rPr>
          <w:lang w:eastAsia="zh-HK"/>
        </w:rPr>
        <w:t>and</w:t>
      </w:r>
      <w:r w:rsidR="002E6631" w:rsidRPr="00A17052">
        <w:t xml:space="preserve"> year-end audit</w:t>
      </w:r>
      <w:r w:rsidRPr="00A17052">
        <w:rPr>
          <w:lang w:eastAsia="zh-HK"/>
        </w:rPr>
        <w:t>s</w:t>
      </w:r>
    </w:p>
    <w:p w:rsidR="0067433C" w:rsidRDefault="0067433C">
      <w:pPr>
        <w:widowControl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A17052" w:rsidRDefault="00173531" w:rsidP="00F0316A">
      <w:pPr>
        <w:spacing w:line="400" w:lineRule="exact"/>
        <w:rPr>
          <w:b/>
          <w:lang w:eastAsia="zh-HK"/>
        </w:rPr>
      </w:pPr>
      <w:r w:rsidRPr="00A17052">
        <w:rPr>
          <w:b/>
          <w:lang w:eastAsia="zh-HK"/>
        </w:rPr>
        <w:lastRenderedPageBreak/>
        <w:t xml:space="preserve">Achievement: </w:t>
      </w:r>
      <w:r w:rsidR="00F827F9" w:rsidRPr="00A17052">
        <w:rPr>
          <w:b/>
          <w:lang w:eastAsia="zh-HK"/>
        </w:rPr>
        <w:t>Obtain</w:t>
      </w:r>
      <w:r w:rsidRPr="00A17052">
        <w:rPr>
          <w:b/>
          <w:lang w:eastAsia="zh-HK"/>
        </w:rPr>
        <w:t xml:space="preserve"> the trust from </w:t>
      </w:r>
      <w:r w:rsidR="000C1B7E" w:rsidRPr="00A17052">
        <w:rPr>
          <w:b/>
          <w:lang w:eastAsia="zh-HK"/>
        </w:rPr>
        <w:t xml:space="preserve">the </w:t>
      </w:r>
      <w:r w:rsidR="006845CA" w:rsidRPr="00A17052">
        <w:rPr>
          <w:b/>
          <w:lang w:eastAsia="zh-HK"/>
        </w:rPr>
        <w:t>A</w:t>
      </w:r>
      <w:r w:rsidRPr="00A17052">
        <w:rPr>
          <w:b/>
          <w:lang w:eastAsia="zh-HK"/>
        </w:rPr>
        <w:t xml:space="preserve">ccounting manager </w:t>
      </w:r>
      <w:r w:rsidR="000C1B7E" w:rsidRPr="00A17052">
        <w:rPr>
          <w:b/>
          <w:lang w:eastAsia="zh-HK"/>
        </w:rPr>
        <w:t>who</w:t>
      </w:r>
      <w:r w:rsidR="00711560" w:rsidRPr="00A17052">
        <w:rPr>
          <w:b/>
          <w:lang w:eastAsia="zh-HK"/>
        </w:rPr>
        <w:t xml:space="preserve"> g</w:t>
      </w:r>
      <w:r w:rsidR="006845CA" w:rsidRPr="00A17052">
        <w:rPr>
          <w:b/>
          <w:lang w:eastAsia="zh-HK"/>
        </w:rPr>
        <w:t>a</w:t>
      </w:r>
      <w:r w:rsidR="00711560" w:rsidRPr="00A17052">
        <w:rPr>
          <w:b/>
          <w:lang w:eastAsia="zh-HK"/>
        </w:rPr>
        <w:t xml:space="preserve">ve me the opportunity to learn </w:t>
      </w:r>
      <w:r w:rsidR="001D6871" w:rsidRPr="00A17052">
        <w:rPr>
          <w:b/>
          <w:lang w:eastAsia="zh-HK"/>
        </w:rPr>
        <w:t>h</w:t>
      </w:r>
      <w:r w:rsidR="00711560" w:rsidRPr="00A17052">
        <w:rPr>
          <w:b/>
          <w:lang w:eastAsia="zh-HK"/>
        </w:rPr>
        <w:t xml:space="preserve">ow to do a full set of account and participate </w:t>
      </w:r>
      <w:r w:rsidR="000C1B7E" w:rsidRPr="00A17052">
        <w:rPr>
          <w:b/>
          <w:lang w:eastAsia="zh-HK"/>
        </w:rPr>
        <w:t xml:space="preserve">in </w:t>
      </w:r>
      <w:r w:rsidR="00711560" w:rsidRPr="00A17052">
        <w:rPr>
          <w:b/>
          <w:lang w:eastAsia="zh-HK"/>
        </w:rPr>
        <w:t>ah-hoc</w:t>
      </w:r>
      <w:r w:rsidR="00EB10E6" w:rsidRPr="00A17052">
        <w:rPr>
          <w:b/>
          <w:lang w:eastAsia="zh-HK"/>
        </w:rPr>
        <w:t xml:space="preserve"> mission</w:t>
      </w:r>
    </w:p>
    <w:p w:rsidR="00A17052" w:rsidRDefault="00A17052" w:rsidP="00F0316A">
      <w:pPr>
        <w:spacing w:line="400" w:lineRule="exact"/>
        <w:rPr>
          <w:b/>
          <w:lang w:eastAsia="zh-HK"/>
        </w:rPr>
      </w:pPr>
    </w:p>
    <w:p w:rsidR="00F0316A" w:rsidRPr="00F23E91" w:rsidRDefault="00F0316A" w:rsidP="00F0316A">
      <w:pPr>
        <w:spacing w:line="400" w:lineRule="exact"/>
        <w:rPr>
          <w:b/>
          <w:sz w:val="32"/>
          <w:szCs w:val="32"/>
          <w:u w:val="single"/>
        </w:rPr>
      </w:pPr>
      <w:r w:rsidRPr="00F23E91">
        <w:rPr>
          <w:b/>
          <w:sz w:val="32"/>
          <w:szCs w:val="32"/>
          <w:u w:val="single"/>
        </w:rPr>
        <w:t>Education</w:t>
      </w:r>
    </w:p>
    <w:p w:rsidR="00F0316A" w:rsidRPr="00A17052" w:rsidRDefault="00F0316A" w:rsidP="00F0316A">
      <w:pPr>
        <w:pStyle w:val="20pt"/>
      </w:pPr>
      <w:r w:rsidRPr="00A17052">
        <w:t>09/201</w:t>
      </w:r>
      <w:r w:rsidRPr="00A17052">
        <w:rPr>
          <w:lang w:eastAsia="zh-HK"/>
        </w:rPr>
        <w:t>1</w:t>
      </w:r>
      <w:r w:rsidRPr="00A17052">
        <w:t xml:space="preserve"> – 0</w:t>
      </w:r>
      <w:r w:rsidRPr="00A17052">
        <w:rPr>
          <w:lang w:eastAsia="zh-HK"/>
        </w:rPr>
        <w:t>3</w:t>
      </w:r>
      <w:r w:rsidRPr="00A17052">
        <w:t>/201</w:t>
      </w:r>
      <w:r w:rsidRPr="00A17052">
        <w:rPr>
          <w:lang w:eastAsia="zh-HK"/>
        </w:rPr>
        <w:t>3</w:t>
      </w:r>
      <w:r w:rsidRPr="00A17052">
        <w:tab/>
      </w:r>
      <w:r w:rsidRPr="00A17052">
        <w:tab/>
      </w:r>
      <w:r w:rsidRPr="00A17052">
        <w:rPr>
          <w:lang w:eastAsia="zh-HK"/>
        </w:rPr>
        <w:t>Master of Business Administration</w:t>
      </w:r>
    </w:p>
    <w:p w:rsidR="00F0316A" w:rsidRPr="00A17052" w:rsidRDefault="00F0316A" w:rsidP="00F0316A">
      <w:pPr>
        <w:pStyle w:val="20pt"/>
      </w:pPr>
      <w:r w:rsidRPr="00A17052">
        <w:tab/>
      </w:r>
      <w:r w:rsidRPr="00A17052">
        <w:tab/>
      </w:r>
      <w:r w:rsidRPr="00A17052">
        <w:tab/>
      </w:r>
      <w:r w:rsidRPr="00A17052">
        <w:tab/>
      </w:r>
      <w:r w:rsidRPr="00A17052">
        <w:tab/>
        <w:t xml:space="preserve">University of </w:t>
      </w:r>
      <w:r w:rsidRPr="00A17052">
        <w:rPr>
          <w:lang w:eastAsia="zh-HK"/>
        </w:rPr>
        <w:t>South Australia</w:t>
      </w:r>
    </w:p>
    <w:p w:rsidR="00F0316A" w:rsidRPr="00A17052" w:rsidRDefault="00F0316A" w:rsidP="00F0316A">
      <w:pPr>
        <w:pStyle w:val="20pt"/>
      </w:pPr>
      <w:r w:rsidRPr="00A17052">
        <w:t>09/2010 – 08/2011</w:t>
      </w:r>
      <w:r w:rsidRPr="00A17052">
        <w:tab/>
      </w:r>
      <w:r w:rsidRPr="00A17052">
        <w:tab/>
        <w:t>BA (Hons) Global Business Management</w:t>
      </w:r>
    </w:p>
    <w:p w:rsidR="00F0316A" w:rsidRPr="00A17052" w:rsidRDefault="00F0316A" w:rsidP="00F0316A">
      <w:pPr>
        <w:pStyle w:val="20pt"/>
      </w:pPr>
      <w:r w:rsidRPr="00A17052">
        <w:tab/>
      </w:r>
      <w:r w:rsidRPr="00A17052">
        <w:tab/>
      </w:r>
      <w:r w:rsidRPr="00A17052">
        <w:tab/>
      </w:r>
      <w:r w:rsidRPr="00A17052">
        <w:tab/>
      </w:r>
      <w:r w:rsidRPr="00A17052">
        <w:tab/>
        <w:t>University of Central Lancashire</w:t>
      </w:r>
    </w:p>
    <w:p w:rsidR="00F0316A" w:rsidRPr="00A17052" w:rsidRDefault="00F0316A" w:rsidP="00F0316A">
      <w:pPr>
        <w:spacing w:line="400" w:lineRule="exact"/>
        <w:rPr>
          <w:b/>
          <w:i/>
        </w:rPr>
      </w:pPr>
      <w:r w:rsidRPr="00A17052">
        <w:t>09/2003 – 07/2006</w:t>
      </w:r>
      <w:r w:rsidRPr="00A17052">
        <w:tab/>
      </w:r>
      <w:r w:rsidRPr="00A17052">
        <w:tab/>
        <w:t>Higher Diploma in Accountancy &amp; Information Systems</w:t>
      </w:r>
    </w:p>
    <w:p w:rsidR="00F0316A" w:rsidRPr="00A17052" w:rsidRDefault="00F0316A" w:rsidP="00F0316A">
      <w:pPr>
        <w:spacing w:line="400" w:lineRule="exact"/>
        <w:ind w:left="1920" w:firstLine="480"/>
        <w:rPr>
          <w:lang w:eastAsia="zh-HK"/>
        </w:rPr>
      </w:pPr>
      <w:r w:rsidRPr="00A17052">
        <w:t>Hong Kong Institute of Vocational Education (HKIVE)</w:t>
      </w:r>
    </w:p>
    <w:p w:rsidR="0041268A" w:rsidRDefault="0041268A" w:rsidP="001D6871">
      <w:pPr>
        <w:spacing w:line="400" w:lineRule="exact"/>
        <w:rPr>
          <w:b/>
          <w:sz w:val="32"/>
          <w:szCs w:val="32"/>
          <w:u w:val="single"/>
        </w:rPr>
      </w:pPr>
    </w:p>
    <w:p w:rsidR="001D6871" w:rsidRPr="00F23E91" w:rsidRDefault="001D6871" w:rsidP="001D6871">
      <w:pPr>
        <w:spacing w:line="400" w:lineRule="exact"/>
        <w:rPr>
          <w:b/>
          <w:sz w:val="32"/>
          <w:szCs w:val="32"/>
          <w:u w:val="single"/>
        </w:rPr>
      </w:pPr>
      <w:r w:rsidRPr="00F23E91">
        <w:rPr>
          <w:b/>
          <w:sz w:val="32"/>
          <w:szCs w:val="32"/>
          <w:u w:val="single"/>
        </w:rPr>
        <w:t>Technical Summary</w:t>
      </w:r>
    </w:p>
    <w:p w:rsidR="00895C49" w:rsidRPr="00A17052" w:rsidRDefault="00686EF2" w:rsidP="001D6871">
      <w:pPr>
        <w:spacing w:line="400" w:lineRule="exact"/>
        <w:ind w:left="2400" w:hanging="2400"/>
        <w:rPr>
          <w:lang w:eastAsia="zh-HK"/>
        </w:rPr>
      </w:pPr>
      <w:r w:rsidRPr="00A17052">
        <w:t>Language</w:t>
      </w:r>
      <w:r w:rsidR="001D6871" w:rsidRPr="00A17052">
        <w:t xml:space="preserve"> </w:t>
      </w:r>
      <w:r w:rsidR="001D6871" w:rsidRPr="00A17052">
        <w:tab/>
      </w:r>
      <w:r w:rsidRPr="00A17052">
        <w:rPr>
          <w:lang w:eastAsia="zh-HK"/>
        </w:rPr>
        <w:t>Proficient</w:t>
      </w:r>
      <w:r w:rsidR="00895C49" w:rsidRPr="00A17052">
        <w:t xml:space="preserve"> in written and spoken Chinese</w:t>
      </w:r>
      <w:r w:rsidR="00895C49" w:rsidRPr="00A17052">
        <w:rPr>
          <w:lang w:eastAsia="zh-HK"/>
        </w:rPr>
        <w:t>;</w:t>
      </w:r>
      <w:r w:rsidR="00CF153C">
        <w:rPr>
          <w:lang w:eastAsia="zh-HK"/>
        </w:rPr>
        <w:t xml:space="preserve"> </w:t>
      </w:r>
    </w:p>
    <w:p w:rsidR="001D6871" w:rsidRPr="00A17052" w:rsidRDefault="001D6871" w:rsidP="00895C49">
      <w:pPr>
        <w:spacing w:line="400" w:lineRule="exact"/>
        <w:ind w:left="2400"/>
        <w:rPr>
          <w:lang w:eastAsia="zh-HK"/>
        </w:rPr>
      </w:pPr>
      <w:r w:rsidRPr="00A17052">
        <w:t>Good in written and spoken English</w:t>
      </w:r>
    </w:p>
    <w:p w:rsidR="001D6871" w:rsidRPr="00A17052" w:rsidRDefault="001D6871" w:rsidP="001D6871">
      <w:pPr>
        <w:spacing w:line="400" w:lineRule="exact"/>
        <w:ind w:left="2400" w:hanging="2400"/>
        <w:rPr>
          <w:lang w:eastAsia="zh-HK"/>
        </w:rPr>
      </w:pPr>
      <w:r w:rsidRPr="00A17052">
        <w:t>Software</w:t>
      </w:r>
      <w:r w:rsidRPr="00A17052">
        <w:tab/>
        <w:t>MS</w:t>
      </w:r>
      <w:r w:rsidRPr="00A17052">
        <w:rPr>
          <w:lang w:eastAsia="zh-HK"/>
        </w:rPr>
        <w:t>:</w:t>
      </w:r>
      <w:r w:rsidRPr="00A17052">
        <w:t xml:space="preserve"> Excel, </w:t>
      </w:r>
      <w:r w:rsidR="005D7835">
        <w:t xml:space="preserve">Access, </w:t>
      </w:r>
      <w:r w:rsidRPr="00A17052">
        <w:t>Word, PowerPoint</w:t>
      </w:r>
      <w:r w:rsidRPr="00A17052">
        <w:rPr>
          <w:lang w:eastAsia="zh-HK"/>
        </w:rPr>
        <w:t xml:space="preserve"> </w:t>
      </w:r>
      <w:r w:rsidR="002046E7" w:rsidRPr="00A17052">
        <w:rPr>
          <w:lang w:eastAsia="zh-HK"/>
        </w:rPr>
        <w:t>and</w:t>
      </w:r>
      <w:r w:rsidRPr="00A17052">
        <w:t xml:space="preserve"> Outlook</w:t>
      </w:r>
    </w:p>
    <w:p w:rsidR="001D6871" w:rsidRPr="00A17052" w:rsidRDefault="002046E7" w:rsidP="001D6871">
      <w:pPr>
        <w:spacing w:line="400" w:lineRule="exact"/>
        <w:ind w:left="2400"/>
        <w:rPr>
          <w:lang w:eastAsia="zh-HK"/>
        </w:rPr>
      </w:pPr>
      <w:r w:rsidRPr="00A17052">
        <w:rPr>
          <w:lang w:eastAsia="zh-HK"/>
        </w:rPr>
        <w:t>Accounting: Axapta, Flex</w:t>
      </w:r>
      <w:r w:rsidR="005D7835">
        <w:rPr>
          <w:lang w:eastAsia="zh-HK"/>
        </w:rPr>
        <w:t xml:space="preserve">, </w:t>
      </w:r>
      <w:r w:rsidR="001D6871" w:rsidRPr="00A17052">
        <w:rPr>
          <w:lang w:eastAsia="zh-HK"/>
        </w:rPr>
        <w:t>Oracle</w:t>
      </w:r>
      <w:r w:rsidR="00D26AD2">
        <w:rPr>
          <w:lang w:eastAsia="zh-HK"/>
        </w:rPr>
        <w:t xml:space="preserve"> and Viewpoint</w:t>
      </w:r>
    </w:p>
    <w:p w:rsidR="001D6871" w:rsidRPr="00A17052" w:rsidRDefault="001D6871" w:rsidP="001D6871">
      <w:pPr>
        <w:spacing w:line="400" w:lineRule="exact"/>
      </w:pPr>
      <w:r w:rsidRPr="00A17052">
        <w:t>Typing Speed</w:t>
      </w:r>
      <w:r w:rsidRPr="00A17052">
        <w:tab/>
      </w:r>
      <w:r w:rsidRPr="00A17052">
        <w:tab/>
      </w:r>
      <w:r w:rsidRPr="00A17052">
        <w:tab/>
        <w:t>45wpm (Chinese</w:t>
      </w:r>
      <w:r w:rsidR="00F670DF" w:rsidRPr="00A170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71708E" wp14:editId="5FF7A61D">
                <wp:simplePos x="0" y="0"/>
                <wp:positionH relativeFrom="column">
                  <wp:posOffset>-1943100</wp:posOffset>
                </wp:positionH>
                <wp:positionV relativeFrom="paragraph">
                  <wp:posOffset>-571500</wp:posOffset>
                </wp:positionV>
                <wp:extent cx="1028700" cy="342900"/>
                <wp:effectExtent l="0" t="0" r="3810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871" w:rsidRDefault="001D6871" w:rsidP="001D687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97170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53pt;margin-top:-45pt;width:8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WRfwIAAA8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" stroked="f">
                <v:textbox>
                  <w:txbxContent>
                    <w:p w:rsidR="001D6871" w:rsidRDefault="001D6871" w:rsidP="001D687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 w:rsidR="00F670DF" w:rsidRPr="00A170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AC9F05" wp14:editId="0B5D5FA8">
                <wp:simplePos x="0" y="0"/>
                <wp:positionH relativeFrom="column">
                  <wp:posOffset>-2286000</wp:posOffset>
                </wp:positionH>
                <wp:positionV relativeFrom="paragraph">
                  <wp:posOffset>0</wp:posOffset>
                </wp:positionV>
                <wp:extent cx="1028700" cy="342900"/>
                <wp:effectExtent l="0" t="0" r="3810" b="444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871" w:rsidRDefault="001D6871" w:rsidP="001D68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AC9F05" id="Text Box 8" o:spid="_x0000_s1027" type="#_x0000_t202" style="position:absolute;margin-left:-180pt;margin-top:0;width:8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WAUggIAABY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" stroked="f">
                <v:textbox>
                  <w:txbxContent>
                    <w:p w:rsidR="001D6871" w:rsidRDefault="001D6871" w:rsidP="001D6871"/>
                  </w:txbxContent>
                </v:textbox>
              </v:shape>
            </w:pict>
          </mc:Fallback>
        </mc:AlternateContent>
      </w:r>
      <w:r w:rsidRPr="00A17052">
        <w:t xml:space="preserve">) </w:t>
      </w:r>
      <w:r w:rsidR="002046E7" w:rsidRPr="00A17052">
        <w:rPr>
          <w:lang w:eastAsia="zh-HK"/>
        </w:rPr>
        <w:t>and</w:t>
      </w:r>
      <w:r w:rsidRPr="00A17052">
        <w:t xml:space="preserve"> 55wpm (English)</w:t>
      </w:r>
    </w:p>
    <w:p w:rsidR="001D6871" w:rsidRPr="00A17052" w:rsidRDefault="001D6871" w:rsidP="00DD7B0A">
      <w:pPr>
        <w:spacing w:line="400" w:lineRule="exact"/>
        <w:rPr>
          <w:b/>
        </w:rPr>
      </w:pPr>
    </w:p>
    <w:p w:rsidR="002A0A48" w:rsidRPr="00F23E91" w:rsidRDefault="002A0A48">
      <w:pPr>
        <w:spacing w:line="400" w:lineRule="exact"/>
        <w:rPr>
          <w:b/>
          <w:sz w:val="32"/>
          <w:szCs w:val="32"/>
          <w:u w:val="single"/>
        </w:rPr>
      </w:pPr>
      <w:r w:rsidRPr="00F23E91">
        <w:rPr>
          <w:b/>
          <w:sz w:val="32"/>
          <w:szCs w:val="32"/>
          <w:u w:val="single"/>
        </w:rPr>
        <w:t>Expected Salary and Available Date</w:t>
      </w:r>
    </w:p>
    <w:p w:rsidR="00432701" w:rsidRDefault="004C665C" w:rsidP="004C665C">
      <w:pPr>
        <w:spacing w:line="400" w:lineRule="exact"/>
      </w:pPr>
      <w:r w:rsidRPr="00A17052">
        <w:t>Current Salary</w:t>
      </w:r>
      <w:r w:rsidRPr="00A17052">
        <w:tab/>
      </w:r>
      <w:r w:rsidRPr="00A17052">
        <w:tab/>
      </w:r>
      <w:r w:rsidRPr="00A17052">
        <w:tab/>
        <w:t>HK$</w:t>
      </w:r>
      <w:r w:rsidR="009E5754" w:rsidRPr="00A17052">
        <w:t>2</w:t>
      </w:r>
      <w:r w:rsidR="00065EAD">
        <w:t>4.</w:t>
      </w:r>
      <w:r w:rsidR="00171AC4">
        <w:t>5</w:t>
      </w:r>
      <w:r w:rsidRPr="00A17052">
        <w:t>K</w:t>
      </w:r>
      <w:r w:rsidR="00C20B0B" w:rsidRPr="00A17052">
        <w:t xml:space="preserve"> </w:t>
      </w:r>
      <w:r w:rsidR="0019295A">
        <w:t>per month</w:t>
      </w:r>
      <w:r w:rsidR="00C20B0B" w:rsidRPr="00A17052">
        <w:t xml:space="preserve">+ </w:t>
      </w:r>
      <w:r w:rsidR="00AF0EA0">
        <w:t>1.</w:t>
      </w:r>
      <w:r w:rsidR="00D26AD2">
        <w:t xml:space="preserve">5 Months </w:t>
      </w:r>
      <w:r w:rsidR="00C55774">
        <w:t>Performance</w:t>
      </w:r>
      <w:r w:rsidR="00C20B0B" w:rsidRPr="00A17052">
        <w:t xml:space="preserve"> Bonus</w:t>
      </w:r>
    </w:p>
    <w:p w:rsidR="004C665C" w:rsidRPr="00A17052" w:rsidRDefault="004C665C" w:rsidP="004C665C">
      <w:pPr>
        <w:spacing w:line="400" w:lineRule="exact"/>
        <w:rPr>
          <w:lang w:eastAsia="zh-HK"/>
        </w:rPr>
      </w:pPr>
      <w:r w:rsidRPr="00A17052">
        <w:t>Expected Salary</w:t>
      </w:r>
      <w:r w:rsidRPr="00A17052">
        <w:tab/>
      </w:r>
      <w:r w:rsidRPr="00A17052">
        <w:tab/>
      </w:r>
      <w:r w:rsidR="00AF7865" w:rsidRPr="00A17052">
        <w:t>HK$</w:t>
      </w:r>
      <w:r w:rsidR="004E798B">
        <w:t>2</w:t>
      </w:r>
      <w:r w:rsidR="00635A9F">
        <w:t>8.5-2</w:t>
      </w:r>
      <w:r w:rsidR="004E798B">
        <w:t>9</w:t>
      </w:r>
      <w:r w:rsidR="00AF7865" w:rsidRPr="00A17052">
        <w:t>K</w:t>
      </w:r>
      <w:r w:rsidR="00B76890" w:rsidRPr="00A17052">
        <w:t xml:space="preserve"> + </w:t>
      </w:r>
      <w:r w:rsidR="00C55774">
        <w:t>Performance</w:t>
      </w:r>
      <w:r w:rsidR="00B76890" w:rsidRPr="00A17052">
        <w:t xml:space="preserve"> Bonus</w:t>
      </w:r>
    </w:p>
    <w:p w:rsidR="0044426F" w:rsidRDefault="004C665C">
      <w:pPr>
        <w:spacing w:line="400" w:lineRule="exact"/>
      </w:pPr>
      <w:r w:rsidRPr="00A17052">
        <w:t>Available Date</w:t>
      </w:r>
      <w:r w:rsidRPr="00A17052">
        <w:tab/>
      </w:r>
      <w:r w:rsidRPr="00A17052">
        <w:tab/>
      </w:r>
      <w:r w:rsidRPr="00A17052">
        <w:tab/>
      </w:r>
      <w:r w:rsidR="003310B5">
        <w:t>Immediately</w:t>
      </w:r>
      <w:r w:rsidR="00314D44">
        <w:t xml:space="preserve"> Available</w:t>
      </w:r>
    </w:p>
    <w:p w:rsidR="0044426F" w:rsidRDefault="0044426F">
      <w:pPr>
        <w:spacing w:line="400" w:lineRule="exact"/>
      </w:pPr>
    </w:p>
    <w:p w:rsidR="002A0A48" w:rsidRPr="00F23E91" w:rsidRDefault="002A0A48">
      <w:pPr>
        <w:spacing w:line="400" w:lineRule="exact"/>
        <w:rPr>
          <w:b/>
          <w:sz w:val="32"/>
          <w:szCs w:val="32"/>
          <w:u w:val="single"/>
          <w:lang w:eastAsia="zh-HK"/>
        </w:rPr>
      </w:pPr>
      <w:r w:rsidRPr="00F23E91">
        <w:rPr>
          <w:b/>
          <w:sz w:val="32"/>
          <w:szCs w:val="32"/>
          <w:u w:val="single"/>
        </w:rPr>
        <w:t>Referee</w:t>
      </w:r>
      <w:r w:rsidR="006A7312" w:rsidRPr="00F23E91">
        <w:rPr>
          <w:b/>
          <w:sz w:val="32"/>
          <w:szCs w:val="32"/>
          <w:u w:val="single"/>
          <w:lang w:eastAsia="zh-HK"/>
        </w:rPr>
        <w:t>s</w:t>
      </w:r>
    </w:p>
    <w:p w:rsidR="00CB33B8" w:rsidRPr="00A17052" w:rsidRDefault="00CB33B8" w:rsidP="00CB33B8">
      <w:pPr>
        <w:spacing w:line="400" w:lineRule="exact"/>
      </w:pPr>
      <w:r w:rsidRPr="00A17052">
        <w:t>Name:</w:t>
      </w:r>
      <w:r w:rsidRPr="00A17052">
        <w:tab/>
      </w:r>
      <w:r w:rsidRPr="00A17052">
        <w:tab/>
      </w:r>
      <w:r w:rsidRPr="00A17052">
        <w:tab/>
      </w:r>
      <w:r w:rsidRPr="00A17052">
        <w:tab/>
      </w:r>
      <w:r w:rsidR="00051A3D" w:rsidRPr="00A17052">
        <w:t xml:space="preserve">Mr. </w:t>
      </w:r>
      <w:r w:rsidR="00BD6FB0" w:rsidRPr="00A17052">
        <w:t>Denis Ku</w:t>
      </w:r>
      <w:r w:rsidRPr="00A17052">
        <w:t xml:space="preserve">, </w:t>
      </w:r>
      <w:r w:rsidR="00BD6FB0" w:rsidRPr="00A17052">
        <w:t>Accounting Manager</w:t>
      </w:r>
    </w:p>
    <w:p w:rsidR="00CB33B8" w:rsidRPr="00A17052" w:rsidRDefault="00CB33B8" w:rsidP="00CB33B8">
      <w:pPr>
        <w:spacing w:line="400" w:lineRule="exact"/>
      </w:pPr>
      <w:r w:rsidRPr="00A17052">
        <w:t>Organization:</w:t>
      </w:r>
      <w:r w:rsidRPr="00A17052">
        <w:tab/>
      </w:r>
      <w:r w:rsidRPr="00A17052">
        <w:tab/>
      </w:r>
      <w:r w:rsidRPr="00A17052">
        <w:tab/>
        <w:t>Evangel Hospital</w:t>
      </w:r>
    </w:p>
    <w:p w:rsidR="00CB33B8" w:rsidRPr="00A17052" w:rsidRDefault="00CB33B8" w:rsidP="00CB33B8">
      <w:pPr>
        <w:spacing w:line="400" w:lineRule="exact"/>
      </w:pPr>
      <w:r w:rsidRPr="00A17052">
        <w:t>Contact:</w:t>
      </w:r>
      <w:r w:rsidRPr="00A17052">
        <w:tab/>
      </w:r>
      <w:r w:rsidRPr="00A17052">
        <w:tab/>
      </w:r>
      <w:r w:rsidRPr="00A17052">
        <w:tab/>
      </w:r>
      <w:r w:rsidRPr="00A17052">
        <w:tab/>
      </w:r>
      <w:r w:rsidR="003B7CB9" w:rsidRPr="00A17052">
        <w:rPr>
          <w:lang w:eastAsia="zh-HK"/>
        </w:rPr>
        <w:t>2370 2669</w:t>
      </w:r>
    </w:p>
    <w:p w:rsidR="00CB33B8" w:rsidRPr="00A17052" w:rsidRDefault="00CB33B8">
      <w:pPr>
        <w:spacing w:line="400" w:lineRule="exact"/>
      </w:pPr>
    </w:p>
    <w:p w:rsidR="002A0A48" w:rsidRPr="00A17052" w:rsidRDefault="002A0A48">
      <w:pPr>
        <w:spacing w:line="400" w:lineRule="exact"/>
        <w:rPr>
          <w:lang w:eastAsia="zh-HK"/>
        </w:rPr>
      </w:pPr>
      <w:r w:rsidRPr="00A17052">
        <w:t>Name:</w:t>
      </w:r>
      <w:r w:rsidRPr="00A17052">
        <w:tab/>
      </w:r>
      <w:r w:rsidRPr="00A17052">
        <w:tab/>
      </w:r>
      <w:r w:rsidRPr="00A17052">
        <w:tab/>
      </w:r>
      <w:r w:rsidRPr="00A17052">
        <w:tab/>
        <w:t xml:space="preserve">Ms. </w:t>
      </w:r>
      <w:r w:rsidR="002474F2" w:rsidRPr="00A17052">
        <w:rPr>
          <w:lang w:eastAsia="zh-HK"/>
        </w:rPr>
        <w:t>Esther Lai</w:t>
      </w:r>
      <w:r w:rsidRPr="00A17052">
        <w:t xml:space="preserve">, </w:t>
      </w:r>
      <w:r w:rsidR="002474F2" w:rsidRPr="00A17052">
        <w:t>Accounting</w:t>
      </w:r>
      <w:r w:rsidR="002474F2" w:rsidRPr="00A17052">
        <w:rPr>
          <w:lang w:eastAsia="zh-HK"/>
        </w:rPr>
        <w:t xml:space="preserve"> Supervisor</w:t>
      </w:r>
    </w:p>
    <w:p w:rsidR="002A0A48" w:rsidRPr="00A17052" w:rsidRDefault="002A0A48">
      <w:pPr>
        <w:spacing w:line="400" w:lineRule="exact"/>
      </w:pPr>
      <w:r w:rsidRPr="00A17052">
        <w:t>Organization:</w:t>
      </w:r>
      <w:r w:rsidRPr="00A17052">
        <w:tab/>
      </w:r>
      <w:r w:rsidRPr="00A17052">
        <w:tab/>
      </w:r>
      <w:r w:rsidRPr="00A17052">
        <w:tab/>
        <w:t>DHL Supply Chain (HK) Ltd.</w:t>
      </w:r>
    </w:p>
    <w:p w:rsidR="002A0A48" w:rsidRPr="00A17052" w:rsidRDefault="002A0A48">
      <w:pPr>
        <w:spacing w:line="400" w:lineRule="exact"/>
        <w:rPr>
          <w:lang w:eastAsia="zh-HK"/>
        </w:rPr>
      </w:pPr>
      <w:r w:rsidRPr="00A17052">
        <w:t>Contact:</w:t>
      </w:r>
      <w:r w:rsidRPr="00A17052">
        <w:tab/>
      </w:r>
      <w:r w:rsidRPr="00A17052">
        <w:tab/>
      </w:r>
      <w:r w:rsidRPr="00A17052">
        <w:tab/>
      </w:r>
      <w:r w:rsidRPr="00A17052">
        <w:tab/>
      </w:r>
      <w:r w:rsidR="002474F2" w:rsidRPr="00A17052">
        <w:rPr>
          <w:lang w:eastAsia="zh-HK"/>
        </w:rPr>
        <w:t>3507 5081</w:t>
      </w:r>
    </w:p>
    <w:sectPr w:rsidR="002A0A48" w:rsidRPr="00A17052" w:rsidSect="00E60ABD">
      <w:footerReference w:type="even" r:id="rId9"/>
      <w:footerReference w:type="default" r:id="rId10"/>
      <w:pgSz w:w="11906" w:h="16838"/>
      <w:pgMar w:top="993" w:right="1021" w:bottom="993" w:left="1134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A2F" w:rsidRDefault="004D7A2F">
      <w:r>
        <w:separator/>
      </w:r>
    </w:p>
  </w:endnote>
  <w:endnote w:type="continuationSeparator" w:id="0">
    <w:p w:rsidR="004D7A2F" w:rsidRDefault="004D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48" w:rsidRDefault="002A0A48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2A0A48" w:rsidRDefault="002A0A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48" w:rsidRDefault="002A0A48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805A26">
      <w:rPr>
        <w:rStyle w:val="PageNumber"/>
        <w:noProof/>
      </w:rPr>
      <w:t>1</w:t>
    </w:r>
    <w:r>
      <w:fldChar w:fldCharType="end"/>
    </w:r>
  </w:p>
  <w:p w:rsidR="002A0A48" w:rsidRDefault="002A0A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A2F" w:rsidRDefault="004D7A2F">
      <w:r>
        <w:separator/>
      </w:r>
    </w:p>
  </w:footnote>
  <w:footnote w:type="continuationSeparator" w:id="0">
    <w:p w:rsidR="004D7A2F" w:rsidRDefault="004D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2406"/>
        </w:tabs>
        <w:ind w:left="2406" w:hanging="48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2886"/>
        </w:tabs>
        <w:ind w:left="288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66"/>
        </w:tabs>
        <w:ind w:left="336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846"/>
        </w:tabs>
        <w:ind w:left="384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326"/>
        </w:tabs>
        <w:ind w:left="432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6"/>
        </w:tabs>
        <w:ind w:left="480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86"/>
        </w:tabs>
        <w:ind w:left="528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6"/>
        </w:tabs>
        <w:ind w:left="576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246"/>
        </w:tabs>
        <w:ind w:left="6246" w:hanging="48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2874"/>
        </w:tabs>
        <w:ind w:left="2874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3354"/>
        </w:tabs>
        <w:ind w:left="3354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834"/>
        </w:tabs>
        <w:ind w:left="383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4314"/>
        </w:tabs>
        <w:ind w:left="431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794"/>
        </w:tabs>
        <w:ind w:left="479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5274"/>
        </w:tabs>
        <w:ind w:left="527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754"/>
        </w:tabs>
        <w:ind w:left="575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6234"/>
        </w:tabs>
        <w:ind w:left="623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714"/>
        </w:tabs>
        <w:ind w:left="6714" w:hanging="480"/>
      </w:pPr>
      <w:rPr>
        <w:rFonts w:ascii="Wingdings" w:hAnsi="Wingdings" w:hint="default"/>
      </w:rPr>
    </w:lvl>
  </w:abstractNum>
  <w:abstractNum w:abstractNumId="2">
    <w:nsid w:val="143E3A4C"/>
    <w:multiLevelType w:val="hybridMultilevel"/>
    <w:tmpl w:val="7D0493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4944AE"/>
    <w:multiLevelType w:val="hybridMultilevel"/>
    <w:tmpl w:val="FA7C01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214BEA"/>
    <w:multiLevelType w:val="hybridMultilevel"/>
    <w:tmpl w:val="A874FE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EAC2CB6"/>
    <w:multiLevelType w:val="hybridMultilevel"/>
    <w:tmpl w:val="EF60BC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CF40E2"/>
    <w:multiLevelType w:val="hybridMultilevel"/>
    <w:tmpl w:val="A7A872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8E6734E"/>
    <w:multiLevelType w:val="hybridMultilevel"/>
    <w:tmpl w:val="71566E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A82AFD"/>
    <w:multiLevelType w:val="hybridMultilevel"/>
    <w:tmpl w:val="ED6AB94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92FCF"/>
    <w:multiLevelType w:val="hybridMultilevel"/>
    <w:tmpl w:val="9BD27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99A192B"/>
    <w:multiLevelType w:val="hybridMultilevel"/>
    <w:tmpl w:val="79E02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C5CAA"/>
    <w:multiLevelType w:val="hybridMultilevel"/>
    <w:tmpl w:val="6DC6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84F1A"/>
    <w:multiLevelType w:val="hybridMultilevel"/>
    <w:tmpl w:val="D08285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2DD6019"/>
    <w:multiLevelType w:val="hybridMultilevel"/>
    <w:tmpl w:val="EA1E0B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CB"/>
    <w:rsid w:val="000134BF"/>
    <w:rsid w:val="000166B3"/>
    <w:rsid w:val="00023941"/>
    <w:rsid w:val="00051A3D"/>
    <w:rsid w:val="00060411"/>
    <w:rsid w:val="00065EAD"/>
    <w:rsid w:val="000752CE"/>
    <w:rsid w:val="00081F43"/>
    <w:rsid w:val="00083EF7"/>
    <w:rsid w:val="0009011D"/>
    <w:rsid w:val="00092620"/>
    <w:rsid w:val="000C1B7E"/>
    <w:rsid w:val="000F6B96"/>
    <w:rsid w:val="00100051"/>
    <w:rsid w:val="00132B45"/>
    <w:rsid w:val="001368FB"/>
    <w:rsid w:val="00141268"/>
    <w:rsid w:val="00141E2B"/>
    <w:rsid w:val="00141ECF"/>
    <w:rsid w:val="0016735B"/>
    <w:rsid w:val="00171AC4"/>
    <w:rsid w:val="00172A27"/>
    <w:rsid w:val="00173531"/>
    <w:rsid w:val="00177D6E"/>
    <w:rsid w:val="0019295A"/>
    <w:rsid w:val="001B2BFE"/>
    <w:rsid w:val="001B30D0"/>
    <w:rsid w:val="001D6871"/>
    <w:rsid w:val="002046E7"/>
    <w:rsid w:val="002077F4"/>
    <w:rsid w:val="00216834"/>
    <w:rsid w:val="002231ED"/>
    <w:rsid w:val="00225633"/>
    <w:rsid w:val="002451B8"/>
    <w:rsid w:val="0024747D"/>
    <w:rsid w:val="002474F2"/>
    <w:rsid w:val="0026413C"/>
    <w:rsid w:val="002822EE"/>
    <w:rsid w:val="002A0A48"/>
    <w:rsid w:val="002A766E"/>
    <w:rsid w:val="002D7C6E"/>
    <w:rsid w:val="002E6631"/>
    <w:rsid w:val="002F1511"/>
    <w:rsid w:val="002F1CED"/>
    <w:rsid w:val="002F4843"/>
    <w:rsid w:val="00314D44"/>
    <w:rsid w:val="003310B5"/>
    <w:rsid w:val="00345631"/>
    <w:rsid w:val="0035182E"/>
    <w:rsid w:val="0036512E"/>
    <w:rsid w:val="003B7CB9"/>
    <w:rsid w:val="003D56ED"/>
    <w:rsid w:val="003E2BDD"/>
    <w:rsid w:val="003E4274"/>
    <w:rsid w:val="0041268A"/>
    <w:rsid w:val="004227B3"/>
    <w:rsid w:val="00424A33"/>
    <w:rsid w:val="00425E10"/>
    <w:rsid w:val="00432701"/>
    <w:rsid w:val="0044426F"/>
    <w:rsid w:val="00453FB0"/>
    <w:rsid w:val="00485D8B"/>
    <w:rsid w:val="0049287D"/>
    <w:rsid w:val="0049665F"/>
    <w:rsid w:val="004A10E3"/>
    <w:rsid w:val="004A5D07"/>
    <w:rsid w:val="004B0592"/>
    <w:rsid w:val="004C665C"/>
    <w:rsid w:val="004D0E53"/>
    <w:rsid w:val="004D7A2F"/>
    <w:rsid w:val="004E798B"/>
    <w:rsid w:val="004F49E2"/>
    <w:rsid w:val="00513500"/>
    <w:rsid w:val="00514E5B"/>
    <w:rsid w:val="005203A4"/>
    <w:rsid w:val="005230AA"/>
    <w:rsid w:val="005664D6"/>
    <w:rsid w:val="00573CB9"/>
    <w:rsid w:val="00592679"/>
    <w:rsid w:val="005A790E"/>
    <w:rsid w:val="005B7713"/>
    <w:rsid w:val="005C7718"/>
    <w:rsid w:val="005D7835"/>
    <w:rsid w:val="005E1FF4"/>
    <w:rsid w:val="0060017E"/>
    <w:rsid w:val="00605755"/>
    <w:rsid w:val="00623389"/>
    <w:rsid w:val="0062792C"/>
    <w:rsid w:val="00635A9F"/>
    <w:rsid w:val="00654455"/>
    <w:rsid w:val="00663409"/>
    <w:rsid w:val="0067433C"/>
    <w:rsid w:val="006845CA"/>
    <w:rsid w:val="00686EF2"/>
    <w:rsid w:val="00686F78"/>
    <w:rsid w:val="006A7312"/>
    <w:rsid w:val="006B2882"/>
    <w:rsid w:val="006C230A"/>
    <w:rsid w:val="006C51D3"/>
    <w:rsid w:val="006C6310"/>
    <w:rsid w:val="00711560"/>
    <w:rsid w:val="00721616"/>
    <w:rsid w:val="00735035"/>
    <w:rsid w:val="007700EE"/>
    <w:rsid w:val="00776485"/>
    <w:rsid w:val="00782779"/>
    <w:rsid w:val="007C3DDF"/>
    <w:rsid w:val="00805A26"/>
    <w:rsid w:val="008265AF"/>
    <w:rsid w:val="00830ECC"/>
    <w:rsid w:val="008907C5"/>
    <w:rsid w:val="00892DC8"/>
    <w:rsid w:val="00895C49"/>
    <w:rsid w:val="008C6738"/>
    <w:rsid w:val="008D5A00"/>
    <w:rsid w:val="008F145F"/>
    <w:rsid w:val="00912E5C"/>
    <w:rsid w:val="00936A98"/>
    <w:rsid w:val="00961C10"/>
    <w:rsid w:val="00975793"/>
    <w:rsid w:val="00987805"/>
    <w:rsid w:val="0099694D"/>
    <w:rsid w:val="009A02F5"/>
    <w:rsid w:val="009B5FA7"/>
    <w:rsid w:val="009C4B1E"/>
    <w:rsid w:val="009D4A73"/>
    <w:rsid w:val="009E5754"/>
    <w:rsid w:val="00A00184"/>
    <w:rsid w:val="00A17052"/>
    <w:rsid w:val="00A233A9"/>
    <w:rsid w:val="00A86B62"/>
    <w:rsid w:val="00AA5760"/>
    <w:rsid w:val="00AB542E"/>
    <w:rsid w:val="00AB6CFF"/>
    <w:rsid w:val="00AD0BE5"/>
    <w:rsid w:val="00AD3E37"/>
    <w:rsid w:val="00AD48E6"/>
    <w:rsid w:val="00AE1DC6"/>
    <w:rsid w:val="00AF0EA0"/>
    <w:rsid w:val="00AF7865"/>
    <w:rsid w:val="00B016F5"/>
    <w:rsid w:val="00B41766"/>
    <w:rsid w:val="00B50A5E"/>
    <w:rsid w:val="00B76890"/>
    <w:rsid w:val="00B847C1"/>
    <w:rsid w:val="00B9241C"/>
    <w:rsid w:val="00BC4ED4"/>
    <w:rsid w:val="00BC756F"/>
    <w:rsid w:val="00BD4C3A"/>
    <w:rsid w:val="00BD648F"/>
    <w:rsid w:val="00BD6FB0"/>
    <w:rsid w:val="00BD75E9"/>
    <w:rsid w:val="00BF247A"/>
    <w:rsid w:val="00C12410"/>
    <w:rsid w:val="00C13297"/>
    <w:rsid w:val="00C20B0B"/>
    <w:rsid w:val="00C34FAB"/>
    <w:rsid w:val="00C55774"/>
    <w:rsid w:val="00C60F0D"/>
    <w:rsid w:val="00C6204C"/>
    <w:rsid w:val="00C81F15"/>
    <w:rsid w:val="00CB33B8"/>
    <w:rsid w:val="00CC06C2"/>
    <w:rsid w:val="00CE063D"/>
    <w:rsid w:val="00CF153C"/>
    <w:rsid w:val="00CF4D25"/>
    <w:rsid w:val="00CF6340"/>
    <w:rsid w:val="00D07BCC"/>
    <w:rsid w:val="00D15EE4"/>
    <w:rsid w:val="00D26AD2"/>
    <w:rsid w:val="00D314AE"/>
    <w:rsid w:val="00D3181D"/>
    <w:rsid w:val="00D447F7"/>
    <w:rsid w:val="00DA395A"/>
    <w:rsid w:val="00DA3AA6"/>
    <w:rsid w:val="00DA774A"/>
    <w:rsid w:val="00DA7A30"/>
    <w:rsid w:val="00DD7B0A"/>
    <w:rsid w:val="00E06DC6"/>
    <w:rsid w:val="00E33C51"/>
    <w:rsid w:val="00E33ED2"/>
    <w:rsid w:val="00E500C3"/>
    <w:rsid w:val="00E6000F"/>
    <w:rsid w:val="00E60698"/>
    <w:rsid w:val="00E60ABD"/>
    <w:rsid w:val="00E63BCA"/>
    <w:rsid w:val="00E73D95"/>
    <w:rsid w:val="00E75424"/>
    <w:rsid w:val="00E96262"/>
    <w:rsid w:val="00EA28B7"/>
    <w:rsid w:val="00EA6F0D"/>
    <w:rsid w:val="00EB10E6"/>
    <w:rsid w:val="00EB7AC3"/>
    <w:rsid w:val="00EC14A7"/>
    <w:rsid w:val="00F0316A"/>
    <w:rsid w:val="00F06D58"/>
    <w:rsid w:val="00F072B0"/>
    <w:rsid w:val="00F147A9"/>
    <w:rsid w:val="00F23E91"/>
    <w:rsid w:val="00F3702B"/>
    <w:rsid w:val="00F53D32"/>
    <w:rsid w:val="00F670DF"/>
    <w:rsid w:val="00F73C23"/>
    <w:rsid w:val="00F7761E"/>
    <w:rsid w:val="00F827F9"/>
    <w:rsid w:val="00F97043"/>
    <w:rsid w:val="00FA52A7"/>
    <w:rsid w:val="00FA6A28"/>
    <w:rsid w:val="00FD3034"/>
    <w:rsid w:val="00FD6383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20pt">
    <w:name w:val="內文 + 行距:  固定行高 20 pt"/>
    <w:basedOn w:val="Normal"/>
    <w:pPr>
      <w:spacing w:line="400" w:lineRule="exact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7C3DD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C3DDF"/>
    <w:rPr>
      <w:kern w:val="2"/>
      <w:sz w:val="24"/>
    </w:rPr>
  </w:style>
  <w:style w:type="paragraph" w:styleId="ListParagraph">
    <w:name w:val="List Paragraph"/>
    <w:basedOn w:val="Normal"/>
    <w:uiPriority w:val="34"/>
    <w:qFormat/>
    <w:rsid w:val="00AB6CF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20pt">
    <w:name w:val="內文 + 行距:  固定行高 20 pt"/>
    <w:basedOn w:val="Normal"/>
    <w:pPr>
      <w:spacing w:line="400" w:lineRule="exact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7C3DD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C3DDF"/>
    <w:rPr>
      <w:kern w:val="2"/>
      <w:sz w:val="24"/>
    </w:rPr>
  </w:style>
  <w:style w:type="paragraph" w:styleId="ListParagraph">
    <w:name w:val="List Paragraph"/>
    <w:basedOn w:val="Normal"/>
    <w:uiPriority w:val="34"/>
    <w:qFormat/>
    <w:rsid w:val="00AB6C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2014D-9FEA-4D8E-8159-FFB6B85B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EF4519A3</Template>
  <TotalTime>120</TotalTime>
  <Pages>3</Pages>
  <Words>711</Words>
  <Characters>4367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LAM, Yin Eva 林燕</vt:lpstr>
    </vt:vector>
  </TitlesOfParts>
  <Company>Intertrust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LAM, Yin Eva 林燕</dc:title>
  <dc:subject/>
  <dc:creator>a</dc:creator>
  <cp:keywords/>
  <cp:lastModifiedBy>Kelvin Lam</cp:lastModifiedBy>
  <cp:revision>34</cp:revision>
  <cp:lastPrinted>2005-12-25T10:52:00Z</cp:lastPrinted>
  <dcterms:created xsi:type="dcterms:W3CDTF">2016-02-23T13:46:00Z</dcterms:created>
  <dcterms:modified xsi:type="dcterms:W3CDTF">2017-09-21T01:57:00Z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1028-6.3.0.1862</vt:lpwstr>
  </property>
</Properties>
</file>